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436" w14:textId="284B7BEC" w:rsidR="00784094" w:rsidRPr="00955AC0" w:rsidRDefault="0067476E" w:rsidP="00784094">
      <w:pPr>
        <w:pStyle w:val="Cabealho"/>
        <w:tabs>
          <w:tab w:val="clear" w:pos="8307"/>
          <w:tab w:val="right" w:pos="9639"/>
        </w:tabs>
        <w:spacing w:before="120" w:after="120"/>
        <w:rPr>
          <w:b/>
          <w:sz w:val="20"/>
          <w:lang w:val="pt-PT"/>
        </w:rPr>
      </w:pPr>
      <w:r>
        <w:rPr>
          <w:b/>
          <w:sz w:val="20"/>
          <w:lang w:val="pt-PT"/>
        </w:rPr>
        <w:t>j</w:t>
      </w:r>
      <w:r w:rsidR="00784094" w:rsidRPr="00955AC0">
        <w:rPr>
          <w:b/>
          <w:sz w:val="20"/>
          <w:lang w:val="pt-PT"/>
        </w:rPr>
        <w:t>Nome</w:t>
      </w:r>
      <w:r w:rsidR="00784094">
        <w:rPr>
          <w:b/>
          <w:sz w:val="20"/>
          <w:lang w:val="pt-PT"/>
        </w:rPr>
        <w:t>:</w:t>
      </w:r>
      <w:r w:rsidR="00784094" w:rsidRPr="00955AC0">
        <w:rPr>
          <w:b/>
          <w:sz w:val="20"/>
          <w:lang w:val="pt-PT"/>
        </w:rPr>
        <w:t xml:space="preserve">       </w:t>
      </w:r>
      <w:r w:rsidR="007D76F7">
        <w:rPr>
          <w:b/>
          <w:sz w:val="20"/>
          <w:lang w:val="pt-PT"/>
        </w:rPr>
        <w:t xml:space="preserve">Joaquim Pedro Gonçalves Andrade                              </w:t>
      </w:r>
      <w:r w:rsidR="00784094" w:rsidRPr="00955AC0">
        <w:rPr>
          <w:b/>
          <w:sz w:val="20"/>
          <w:lang w:val="pt-PT"/>
        </w:rPr>
        <w:t xml:space="preserve">            </w:t>
      </w:r>
      <w:r w:rsidR="00784094">
        <w:rPr>
          <w:b/>
          <w:sz w:val="20"/>
          <w:lang w:val="pt-PT"/>
        </w:rPr>
        <w:t xml:space="preserve">    </w:t>
      </w:r>
      <w:r w:rsidR="00784094" w:rsidRPr="00955AC0">
        <w:rPr>
          <w:b/>
          <w:sz w:val="20"/>
          <w:lang w:val="pt-PT"/>
        </w:rPr>
        <w:t>Nº mec</w:t>
      </w:r>
      <w:r w:rsidR="00784094">
        <w:rPr>
          <w:b/>
          <w:sz w:val="20"/>
          <w:lang w:val="pt-PT"/>
        </w:rPr>
        <w:t>:</w:t>
      </w:r>
      <w:r w:rsidR="007D76F7">
        <w:rPr>
          <w:b/>
          <w:sz w:val="20"/>
          <w:lang w:val="pt-PT"/>
        </w:rPr>
        <w:t>93432</w:t>
      </w:r>
    </w:p>
    <w:p w14:paraId="413F4B15" w14:textId="7F1F1AE4" w:rsidR="008A3681" w:rsidRPr="000A417D" w:rsidRDefault="008A3681" w:rsidP="00784094">
      <w:pPr>
        <w:pStyle w:val="TtulodoCaptulo"/>
      </w:pPr>
      <w:r w:rsidRPr="000A417D">
        <w:t xml:space="preserve">Aula </w:t>
      </w:r>
      <w:r>
        <w:t xml:space="preserve">4 </w:t>
      </w:r>
      <w:r w:rsidRPr="00911485">
        <w:t>- Análise da Complexidade de Algoritmos</w:t>
      </w:r>
    </w:p>
    <w:p w14:paraId="343041C4" w14:textId="2DD8502E" w:rsidR="008A3681" w:rsidRPr="003F38EA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t xml:space="preserve">1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 xml:space="preserve">Considere </w:t>
      </w:r>
      <w:r w:rsidR="008A3681" w:rsidRPr="003F38EA">
        <w:rPr>
          <w:lang w:val="pt-PT"/>
        </w:rPr>
        <w:t>uma sequência (</w:t>
      </w:r>
      <w:r w:rsidR="008A3681" w:rsidRPr="0063759A">
        <w:rPr>
          <w:i/>
          <w:lang w:val="pt-PT"/>
        </w:rPr>
        <w:t>array</w:t>
      </w:r>
      <w:r w:rsidR="008A3681" w:rsidRPr="003F38EA">
        <w:rPr>
          <w:lang w:val="pt-PT"/>
        </w:rPr>
        <w:t xml:space="preserve">) de </w:t>
      </w:r>
      <w:r w:rsidR="006C1BC2">
        <w:rPr>
          <w:lang w:val="pt-PT"/>
        </w:rPr>
        <w:t>n elementos</w:t>
      </w:r>
      <w:r w:rsidR="008A3681" w:rsidRPr="003F38EA">
        <w:rPr>
          <w:lang w:val="pt-PT"/>
        </w:rPr>
        <w:t xml:space="preserve"> inteiros</w:t>
      </w:r>
      <w:r w:rsidR="006C1BC2">
        <w:rPr>
          <w:lang w:val="pt-PT"/>
        </w:rPr>
        <w:t>,</w:t>
      </w:r>
      <w:r w:rsidR="008A3681" w:rsidRPr="003F38EA">
        <w:rPr>
          <w:lang w:val="pt-PT"/>
        </w:rPr>
        <w:t xml:space="preserve"> ordenada</w:t>
      </w:r>
      <w:r w:rsidR="008A3681">
        <w:rPr>
          <w:lang w:val="pt-PT"/>
        </w:rPr>
        <w:t xml:space="preserve"> por </w:t>
      </w:r>
      <w:r w:rsidR="008A3681" w:rsidRPr="006C1BC2">
        <w:rPr>
          <w:b/>
          <w:bCs/>
          <w:lang w:val="pt-PT"/>
        </w:rPr>
        <w:t>ordem não decrescente</w:t>
      </w:r>
      <w:r w:rsidR="008A3681" w:rsidRPr="003F38EA">
        <w:rPr>
          <w:lang w:val="pt-PT"/>
        </w:rPr>
        <w:t>. Pretende</w:t>
      </w:r>
      <w:r w:rsidR="00FC74ED">
        <w:rPr>
          <w:lang w:val="pt-PT"/>
        </w:rPr>
        <w:t>-</w:t>
      </w:r>
      <w:r w:rsidR="008A3681" w:rsidRPr="003F38EA">
        <w:rPr>
          <w:lang w:val="pt-PT"/>
        </w:rPr>
        <w:t xml:space="preserve">se determinar se a sequência </w:t>
      </w:r>
      <w:r w:rsidR="008A3681">
        <w:rPr>
          <w:lang w:val="pt-PT"/>
        </w:rPr>
        <w:t xml:space="preserve">é </w:t>
      </w:r>
      <w:r w:rsidR="008A3681" w:rsidRPr="00675130">
        <w:rPr>
          <w:lang w:val="pt-PT"/>
        </w:rPr>
        <w:t xml:space="preserve">uma </w:t>
      </w:r>
      <w:r w:rsidR="00631081">
        <w:rPr>
          <w:b/>
          <w:lang w:val="pt-PT"/>
        </w:rPr>
        <w:t>progressão aritmética de razão 1</w:t>
      </w:r>
      <w:r w:rsidR="00631081">
        <w:rPr>
          <w:bCs/>
          <w:lang w:val="pt-PT"/>
        </w:rPr>
        <w:t>, i.e., a[i+1] – a[i] = 1</w:t>
      </w:r>
      <w:r w:rsidR="008A3681" w:rsidRPr="003F38EA">
        <w:rPr>
          <w:lang w:val="pt-PT"/>
        </w:rPr>
        <w:t>.</w:t>
      </w:r>
    </w:p>
    <w:p w14:paraId="3A57CD93" w14:textId="77777777" w:rsidR="008A3681" w:rsidRPr="00F42310" w:rsidRDefault="008A3681" w:rsidP="008A3681">
      <w:pPr>
        <w:rPr>
          <w:sz w:val="20"/>
          <w:lang w:val="pt-PT"/>
        </w:rPr>
      </w:pPr>
    </w:p>
    <w:p w14:paraId="55766448" w14:textId="0C56DD0F" w:rsidR="008A3681" w:rsidRPr="00676C95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função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</w:t>
      </w:r>
      <w:r>
        <w:rPr>
          <w:lang w:val="pt-PT"/>
        </w:rPr>
        <w:t xml:space="preserve">(utilize um algoritmo em lógica negativa) </w:t>
      </w:r>
      <w:r w:rsidRPr="003F38EA">
        <w:rPr>
          <w:lang w:val="pt-PT"/>
        </w:rPr>
        <w:t xml:space="preserve">e </w:t>
      </w:r>
      <w:r w:rsidRPr="0044026A">
        <w:rPr>
          <w:b/>
          <w:lang w:val="pt-PT"/>
        </w:rPr>
        <w:t>eficaz</w:t>
      </w:r>
      <w:r>
        <w:rPr>
          <w:lang w:val="pt-PT"/>
        </w:rPr>
        <w:t xml:space="preserve"> que </w:t>
      </w:r>
      <w:r w:rsidRPr="003F38EA">
        <w:rPr>
          <w:lang w:val="pt-PT"/>
        </w:rPr>
        <w:t>verifi</w:t>
      </w:r>
      <w:r w:rsidR="00B033A3">
        <w:rPr>
          <w:lang w:val="pt-PT"/>
        </w:rPr>
        <w:t>que</w:t>
      </w:r>
      <w:r w:rsidRPr="003F38EA">
        <w:rPr>
          <w:lang w:val="pt-PT"/>
        </w:rPr>
        <w:t xml:space="preserve"> se uma sequência com n elementos </w:t>
      </w:r>
      <w:r>
        <w:rPr>
          <w:lang w:val="pt-PT"/>
        </w:rPr>
        <w:t xml:space="preserve">(n &gt; 1) </w:t>
      </w:r>
      <w:r w:rsidRPr="003F38EA">
        <w:rPr>
          <w:lang w:val="pt-PT"/>
        </w:rPr>
        <w:t xml:space="preserve">define uma sequência </w:t>
      </w:r>
      <w:r w:rsidRPr="00675130">
        <w:rPr>
          <w:lang w:val="pt-PT"/>
        </w:rPr>
        <w:t>contínua de números</w:t>
      </w:r>
      <w:r>
        <w:rPr>
          <w:lang w:val="pt-PT"/>
        </w:rPr>
        <w:t xml:space="preserve">. </w:t>
      </w:r>
      <w:r w:rsidR="00FC74ED">
        <w:rPr>
          <w:lang w:val="pt-PT"/>
        </w:rPr>
        <w:t xml:space="preserve">A função deverá devolver </w:t>
      </w:r>
      <w:r w:rsidRPr="00676C95">
        <w:rPr>
          <w:lang w:val="pt-PT"/>
        </w:rPr>
        <w:t xml:space="preserve">1 </w:t>
      </w:r>
      <w:r w:rsidR="00B033A3">
        <w:rPr>
          <w:lang w:val="pt-PT"/>
        </w:rPr>
        <w:t>ou 0, consoante a</w:t>
      </w:r>
      <w:r w:rsidR="00FC74ED">
        <w:rPr>
          <w:lang w:val="pt-PT"/>
        </w:rPr>
        <w:t xml:space="preserve"> sequência verificar </w:t>
      </w:r>
      <w:r w:rsidR="00B033A3">
        <w:rPr>
          <w:lang w:val="pt-PT"/>
        </w:rPr>
        <w:t xml:space="preserve">ou não essa </w:t>
      </w:r>
      <w:r w:rsidR="00FC74ED">
        <w:rPr>
          <w:lang w:val="pt-PT"/>
        </w:rPr>
        <w:t>propriedade</w:t>
      </w:r>
      <w:r w:rsidRPr="00676C95">
        <w:rPr>
          <w:lang w:val="pt-PT"/>
        </w:rPr>
        <w:t>.</w:t>
      </w:r>
    </w:p>
    <w:p w14:paraId="39F1FCDE" w14:textId="72C9DEF2" w:rsidR="008A3681" w:rsidRPr="00FC74ED" w:rsidRDefault="008A3681" w:rsidP="008A3681">
      <w:pPr>
        <w:tabs>
          <w:tab w:val="left" w:pos="284"/>
        </w:tabs>
        <w:ind w:left="284"/>
        <w:rPr>
          <w:b/>
          <w:bCs/>
          <w:lang w:val="pt-PT"/>
        </w:rPr>
      </w:pPr>
      <w:r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37E9AE8" w14:textId="77777777" w:rsidR="008A3681" w:rsidRPr="0005467D" w:rsidRDefault="008A3681" w:rsidP="008A3681">
      <w:pPr>
        <w:rPr>
          <w:sz w:val="20"/>
          <w:lang w:val="pt-PT"/>
        </w:rPr>
      </w:pPr>
    </w:p>
    <w:p w14:paraId="7B0969FA" w14:textId="24722172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experimentalmente a </w:t>
      </w:r>
      <w:r w:rsidRPr="00B033A3"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adições</w:t>
      </w:r>
      <w:r w:rsidR="00B033A3">
        <w:rPr>
          <w:b/>
          <w:lang w:val="pt-PT"/>
        </w:rPr>
        <w:t>/subtrações</w:t>
      </w:r>
      <w:r w:rsidRPr="0010210B">
        <w:rPr>
          <w:lang w:val="pt-PT"/>
        </w:rPr>
        <w:t xml:space="preserve"> </w:t>
      </w:r>
      <w:r w:rsidR="00B033A3">
        <w:rPr>
          <w:lang w:val="pt-PT"/>
        </w:rPr>
        <w:t xml:space="preserve">efetuadas pelo algoritmo e </w:t>
      </w:r>
      <w:r w:rsidRPr="0010210B">
        <w:rPr>
          <w:lang w:val="pt-PT"/>
        </w:rPr>
        <w:t xml:space="preserve">envolvendo elementos da sequência. </w:t>
      </w:r>
      <w:r>
        <w:rPr>
          <w:lang w:val="pt-PT"/>
        </w:rPr>
        <w:t xml:space="preserve">Considere as seguintes </w:t>
      </w:r>
      <w:r w:rsidR="00B033A3">
        <w:rPr>
          <w:lang w:val="pt-PT"/>
        </w:rPr>
        <w:t>10</w:t>
      </w:r>
      <w:r>
        <w:rPr>
          <w:lang w:val="pt-PT"/>
        </w:rPr>
        <w:t xml:space="preserve"> sequências de </w:t>
      </w:r>
      <w:r w:rsidR="00B033A3">
        <w:rPr>
          <w:lang w:val="pt-PT"/>
        </w:rPr>
        <w:t>10</w:t>
      </w:r>
      <w:r>
        <w:rPr>
          <w:lang w:val="pt-PT"/>
        </w:rPr>
        <w:t xml:space="preserve"> </w:t>
      </w:r>
      <w:r w:rsidR="00B033A3">
        <w:rPr>
          <w:lang w:val="pt-PT"/>
        </w:rPr>
        <w:t xml:space="preserve">elementos </w:t>
      </w:r>
      <w:r>
        <w:rPr>
          <w:lang w:val="pt-PT"/>
        </w:rPr>
        <w:t>inteiros, todas diferentes</w:t>
      </w:r>
      <w:r w:rsidR="00B033A3">
        <w:rPr>
          <w:lang w:val="pt-PT"/>
        </w:rPr>
        <w:t>,</w:t>
      </w:r>
      <w:r>
        <w:rPr>
          <w:lang w:val="pt-PT"/>
        </w:rPr>
        <w:t xml:space="preserve"> e que cobrem as distintas situações possíveis de execução do algoritmo. </w:t>
      </w:r>
      <w:r w:rsidR="00B033A3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B033A3">
        <w:rPr>
          <w:lang w:val="pt-PT"/>
        </w:rPr>
        <w:t>,</w:t>
      </w:r>
      <w:r>
        <w:rPr>
          <w:lang w:val="pt-PT"/>
        </w:rPr>
        <w:t xml:space="preserve"> se </w:t>
      </w:r>
      <w:r w:rsidR="00B033A3">
        <w:rPr>
          <w:lang w:val="pt-PT"/>
        </w:rPr>
        <w:t>satisfaz a propriedade</w:t>
      </w:r>
      <w:r>
        <w:rPr>
          <w:lang w:val="pt-PT"/>
        </w:rPr>
        <w:t xml:space="preserve"> e </w:t>
      </w:r>
      <w:r w:rsidR="00B033A3">
        <w:rPr>
          <w:lang w:val="pt-PT"/>
        </w:rPr>
        <w:t xml:space="preserve">qual </w:t>
      </w:r>
      <w:r>
        <w:rPr>
          <w:lang w:val="pt-PT"/>
        </w:rPr>
        <w:t>o número de operações de adição</w:t>
      </w:r>
      <w:r w:rsidR="00B033A3">
        <w:rPr>
          <w:lang w:val="pt-PT"/>
        </w:rPr>
        <w:t>/subtração</w:t>
      </w:r>
      <w:r w:rsidRPr="0010210B">
        <w:rPr>
          <w:lang w:val="pt-PT"/>
        </w:rPr>
        <w:t xml:space="preserve"> </w:t>
      </w:r>
      <w:r>
        <w:rPr>
          <w:lang w:val="pt-PT"/>
        </w:rPr>
        <w:t>efetuadas</w:t>
      </w:r>
      <w:r w:rsidR="00B033A3">
        <w:rPr>
          <w:lang w:val="pt-PT"/>
        </w:rPr>
        <w:t xml:space="preserve"> pelo algoritmo</w:t>
      </w:r>
      <w:r>
        <w:rPr>
          <w:lang w:val="pt-PT"/>
        </w:rPr>
        <w:t>.</w:t>
      </w:r>
    </w:p>
    <w:p w14:paraId="3333A8C3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5"/>
        <w:gridCol w:w="1890"/>
        <w:gridCol w:w="1719"/>
      </w:tblGrid>
      <w:tr w:rsidR="00235E9C" w14:paraId="4EA4C996" w14:textId="77777777" w:rsidTr="00066A25">
        <w:trPr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D4C5B26" w14:textId="77777777" w:rsidR="00235E9C" w:rsidRDefault="00235E9C" w:rsidP="00066A25">
            <w:r>
              <w:rPr>
                <w:rFonts w:eastAsia="Garamond" w:cs="Garamond"/>
                <w:b/>
                <w:sz w:val="20"/>
              </w:rPr>
              <w:t>Sequência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5516931" w14:textId="77777777" w:rsidR="00235E9C" w:rsidRDefault="00235E9C" w:rsidP="00066A25">
            <w:r>
              <w:rPr>
                <w:rFonts w:eastAsia="Garamond" w:cs="Garamond"/>
                <w:b/>
                <w:sz w:val="20"/>
              </w:rPr>
              <w:t>Resultado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F3D52F7" w14:textId="77777777" w:rsidR="00235E9C" w:rsidRDefault="00235E9C" w:rsidP="00066A25">
            <w:proofErr w:type="gramStart"/>
            <w:r>
              <w:rPr>
                <w:rFonts w:eastAsia="Garamond" w:cs="Garamond"/>
                <w:b/>
                <w:sz w:val="20"/>
              </w:rPr>
              <w:t>N.º</w:t>
            </w:r>
            <w:proofErr w:type="gramEnd"/>
            <w:r>
              <w:rPr>
                <w:rFonts w:eastAsia="Garamond" w:cs="Garamond"/>
                <w:b/>
                <w:sz w:val="20"/>
              </w:rPr>
              <w:t xml:space="preserve"> de operações</w:t>
            </w:r>
          </w:p>
        </w:tc>
      </w:tr>
      <w:tr w:rsidR="00235E9C" w14:paraId="40AACC6B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66300" w14:textId="40EF8BB2" w:rsidR="00235E9C" w:rsidRDefault="00235E9C" w:rsidP="00066A25">
            <w:r>
              <w:rPr>
                <w:rFonts w:eastAsia="Garamond" w:cs="Garamond"/>
                <w:sz w:val="20"/>
              </w:rPr>
              <w:t xml:space="preserve">{1, </w:t>
            </w:r>
            <w:r w:rsidR="00C70651">
              <w:rPr>
                <w:rFonts w:eastAsia="Garamond" w:cs="Garamond"/>
                <w:sz w:val="20"/>
              </w:rPr>
              <w:t>3</w:t>
            </w:r>
            <w:r>
              <w:rPr>
                <w:rFonts w:eastAsia="Garamond" w:cs="Garamond"/>
                <w:sz w:val="20"/>
              </w:rPr>
              <w:t xml:space="preserve">, </w:t>
            </w:r>
            <w:r w:rsidR="00C70651">
              <w:rPr>
                <w:rFonts w:eastAsia="Garamond" w:cs="Garamond"/>
                <w:sz w:val="20"/>
              </w:rPr>
              <w:t>4</w:t>
            </w:r>
            <w:r>
              <w:rPr>
                <w:rFonts w:eastAsia="Garamond" w:cs="Garamond"/>
                <w:sz w:val="20"/>
              </w:rPr>
              <w:t xml:space="preserve">, </w:t>
            </w:r>
            <w:r w:rsidR="00C70651">
              <w:rPr>
                <w:rFonts w:eastAsia="Garamond" w:cs="Garamond"/>
                <w:sz w:val="20"/>
              </w:rPr>
              <w:t>5</w:t>
            </w:r>
            <w:r>
              <w:rPr>
                <w:rFonts w:eastAsia="Garamond" w:cs="Garamond"/>
                <w:sz w:val="20"/>
              </w:rPr>
              <w:t>, 5, 6, 7, 7, 8,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0B2DF" w14:textId="408156B0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ACD82" w14:textId="3CE77D52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235E9C" w14:paraId="757FBF54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0F6B1" w14:textId="3643A153" w:rsidR="00235E9C" w:rsidRDefault="00235E9C" w:rsidP="00066A25">
            <w:r>
              <w:rPr>
                <w:rFonts w:eastAsia="Garamond" w:cs="Garamond"/>
                <w:sz w:val="20"/>
              </w:rPr>
              <w:t xml:space="preserve">{1, 2, </w:t>
            </w:r>
            <w:r w:rsidR="00C70651">
              <w:rPr>
                <w:rFonts w:eastAsia="Garamond" w:cs="Garamond"/>
                <w:sz w:val="20"/>
              </w:rPr>
              <w:t>4</w:t>
            </w:r>
            <w:r>
              <w:rPr>
                <w:rFonts w:eastAsia="Garamond" w:cs="Garamond"/>
                <w:sz w:val="20"/>
              </w:rPr>
              <w:t xml:space="preserve">, </w:t>
            </w:r>
            <w:r w:rsidR="00C70651">
              <w:rPr>
                <w:rFonts w:eastAsia="Garamond" w:cs="Garamond"/>
                <w:sz w:val="20"/>
              </w:rPr>
              <w:t>5</w:t>
            </w:r>
            <w:r>
              <w:rPr>
                <w:rFonts w:eastAsia="Garamond" w:cs="Garamond"/>
                <w:sz w:val="20"/>
              </w:rPr>
              <w:t xml:space="preserve">, 5, </w:t>
            </w:r>
            <w:r w:rsidR="00C70651">
              <w:rPr>
                <w:rFonts w:eastAsia="Garamond" w:cs="Garamond"/>
                <w:sz w:val="20"/>
              </w:rPr>
              <w:t>6</w:t>
            </w:r>
            <w:r>
              <w:rPr>
                <w:rFonts w:eastAsia="Garamond" w:cs="Garamond"/>
                <w:sz w:val="20"/>
              </w:rPr>
              <w:t>, 7, 8, 8,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4CBA0" w14:textId="5D5A397D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A58B" w14:textId="695C6A77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35E9C" w14:paraId="08EEA25D" w14:textId="77777777" w:rsidTr="00066A25">
        <w:trPr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BE0B1" w14:textId="751BCDA6" w:rsidR="00235E9C" w:rsidRDefault="00235E9C" w:rsidP="00066A25">
            <w:r>
              <w:rPr>
                <w:rFonts w:eastAsia="Garamond" w:cs="Garamond"/>
                <w:sz w:val="20"/>
              </w:rPr>
              <w:t>{1, 2, 3, 6, 8, 8, 8, 9, 9,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7C4C9" w14:textId="01981407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52EBC" w14:textId="0C057F35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235E9C" w14:paraId="6EAC9556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788E0" w14:textId="327A87A0" w:rsidR="00235E9C" w:rsidRDefault="00235E9C" w:rsidP="00066A25">
            <w:r>
              <w:rPr>
                <w:rFonts w:eastAsia="Garamond" w:cs="Garamond"/>
                <w:sz w:val="20"/>
              </w:rPr>
              <w:t>{1, 2, 3, 4, 6, 7, 7, 8, 8,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AD0F7" w14:textId="49EDD6B7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F7A88" w14:textId="445308BE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235E9C" w14:paraId="3FD287A3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9ED97" w14:textId="6CBB9828" w:rsidR="00235E9C" w:rsidRDefault="00235E9C" w:rsidP="00066A25">
            <w:r>
              <w:rPr>
                <w:rFonts w:eastAsia="Garamond" w:cs="Garamond"/>
                <w:sz w:val="20"/>
              </w:rPr>
              <w:t>{1, 2, 3, 4, 5, 7, 7, 8, 8,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CA2AE" w14:textId="408327D5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9CB8D" w14:textId="029BE2CF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235E9C" w14:paraId="6164766D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A4086" w14:textId="4E5B59AC" w:rsidR="00235E9C" w:rsidRDefault="00235E9C" w:rsidP="00066A25">
            <w:r>
              <w:rPr>
                <w:rFonts w:eastAsia="Garamond" w:cs="Garamond"/>
                <w:sz w:val="20"/>
              </w:rPr>
              <w:t>{1, 2, 3, 4, 5, 6, 8, 8, 9,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A1305" w14:textId="3158DD2B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8574" w14:textId="3929766B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235E9C" w14:paraId="71E72A9F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011C8" w14:textId="5E5DF4EE" w:rsidR="00235E9C" w:rsidRDefault="00235E9C" w:rsidP="00066A25">
            <w:r>
              <w:rPr>
                <w:rFonts w:eastAsia="Garamond" w:cs="Garamond"/>
                <w:sz w:val="20"/>
              </w:rPr>
              <w:t>{1, 2, 3, 4, 5, 6, 7, 9, 9,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70BDB" w14:textId="06B0AF68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EC778" w14:textId="4345D5AA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235E9C" w14:paraId="2B71B049" w14:textId="77777777" w:rsidTr="00066A25">
        <w:trPr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0268" w14:textId="243BA5A7" w:rsidR="00235E9C" w:rsidRDefault="00235E9C" w:rsidP="00066A25">
            <w:r>
              <w:rPr>
                <w:rFonts w:eastAsia="Garamond" w:cs="Garamond"/>
                <w:sz w:val="20"/>
              </w:rPr>
              <w:t xml:space="preserve">{1, 2, 3, 4, 5, 6, 7, </w:t>
            </w:r>
            <w:r w:rsidR="00A10F3A">
              <w:rPr>
                <w:rFonts w:eastAsia="Garamond" w:cs="Garamond"/>
                <w:sz w:val="20"/>
              </w:rPr>
              <w:t>8</w:t>
            </w:r>
            <w:r>
              <w:rPr>
                <w:rFonts w:eastAsia="Garamond" w:cs="Garamond"/>
                <w:sz w:val="20"/>
              </w:rPr>
              <w:t>, 8,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8384E" w14:textId="6922AD07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14F116" w14:textId="7254D050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235E9C" w14:paraId="32DE670C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B73" w14:textId="138F9135" w:rsidR="00235E9C" w:rsidRDefault="00235E9C" w:rsidP="00066A25">
            <w:r>
              <w:rPr>
                <w:rFonts w:eastAsia="Garamond" w:cs="Garamond"/>
                <w:sz w:val="20"/>
              </w:rPr>
              <w:t xml:space="preserve">{1, 2, 3, 4, 5, 6, 7, </w:t>
            </w:r>
            <w:r w:rsidR="00A10F3A">
              <w:rPr>
                <w:rFonts w:eastAsia="Garamond" w:cs="Garamond"/>
                <w:sz w:val="20"/>
              </w:rPr>
              <w:t>8</w:t>
            </w:r>
            <w:r>
              <w:rPr>
                <w:rFonts w:eastAsia="Garamond" w:cs="Garamond"/>
                <w:sz w:val="20"/>
              </w:rPr>
              <w:t xml:space="preserve">, </w:t>
            </w:r>
            <w:r w:rsidR="00A10F3A">
              <w:rPr>
                <w:rFonts w:eastAsia="Garamond" w:cs="Garamond"/>
                <w:sz w:val="20"/>
              </w:rPr>
              <w:t>9</w:t>
            </w:r>
            <w:r>
              <w:rPr>
                <w:rFonts w:eastAsia="Garamond" w:cs="Garamond"/>
                <w:sz w:val="20"/>
              </w:rPr>
              <w:t>, 9}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226D4" w14:textId="3AC8870C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87ADD" w14:textId="39F1A61C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235E9C" w14:paraId="6D72BF75" w14:textId="77777777" w:rsidTr="00066A25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40D74" w14:textId="506B1B15" w:rsidR="00235E9C" w:rsidRDefault="00235E9C" w:rsidP="00066A25">
            <w:r>
              <w:rPr>
                <w:rFonts w:eastAsia="Garamond" w:cs="Garamond"/>
                <w:sz w:val="20"/>
              </w:rPr>
              <w:t>{1, 2, 3, 4, 5, 6, 7, 8, 9</w:t>
            </w:r>
            <w:r w:rsidR="00A10F3A">
              <w:rPr>
                <w:rFonts w:eastAsia="Garamond" w:cs="Garamond"/>
                <w:sz w:val="20"/>
              </w:rPr>
              <w:t>, 10</w:t>
            </w:r>
            <w:r>
              <w:rPr>
                <w:rFonts w:eastAsia="Garamond" w:cs="Garamond"/>
                <w:sz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4E9AB" w14:textId="067E5658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50661" w14:textId="37C31D19" w:rsidR="00235E9C" w:rsidRDefault="00BD22ED" w:rsidP="00066A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14:paraId="5FDE0DF0" w14:textId="773D7F5F" w:rsidR="008A3681" w:rsidRDefault="008A3681" w:rsidP="008A3681">
      <w:pPr>
        <w:jc w:val="center"/>
        <w:rPr>
          <w:lang w:val="pt-PT"/>
        </w:rPr>
      </w:pPr>
    </w:p>
    <w:p w14:paraId="64C9ACDE" w14:textId="77777777" w:rsidR="008A3681" w:rsidRPr="005F3624" w:rsidRDefault="008A3681" w:rsidP="008A3681">
      <w:pPr>
        <w:rPr>
          <w:sz w:val="16"/>
          <w:szCs w:val="16"/>
          <w:lang w:val="pt-PT"/>
        </w:rPr>
      </w:pPr>
    </w:p>
    <w:p w14:paraId="27F9A414" w14:textId="77777777" w:rsidR="008A3681" w:rsidRPr="00B033A3" w:rsidRDefault="008A3681" w:rsidP="008A3681">
      <w:pPr>
        <w:rPr>
          <w:b/>
          <w:bCs/>
          <w:lang w:val="pt-PT"/>
        </w:rPr>
      </w:pPr>
      <w:r w:rsidRPr="00B033A3">
        <w:rPr>
          <w:b/>
          <w:bCs/>
          <w:lang w:val="pt-PT"/>
        </w:rPr>
        <w:t>Depois da execução do algoritmo responda às seguintes questões:</w:t>
      </w:r>
    </w:p>
    <w:p w14:paraId="2F186E88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75CC6B34" w14:textId="7358D3CB" w:rsidR="00F42310" w:rsidRDefault="008A3681" w:rsidP="003E51D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melhor caso </w:t>
      </w:r>
      <w:r w:rsidRPr="0010210B">
        <w:rPr>
          <w:lang w:val="pt-PT"/>
        </w:rPr>
        <w:t>do algoritmo</w:t>
      </w:r>
      <w:r>
        <w:rPr>
          <w:lang w:val="pt-PT"/>
        </w:rPr>
        <w:t>?</w:t>
      </w:r>
    </w:p>
    <w:p w14:paraId="75EE01FE" w14:textId="2B81BCBF" w:rsidR="008A3681" w:rsidRDefault="008A3681" w:rsidP="008A3681">
      <w:pPr>
        <w:rPr>
          <w:lang w:val="pt-PT"/>
        </w:rPr>
      </w:pPr>
    </w:p>
    <w:p w14:paraId="2B32A861" w14:textId="0647C91F" w:rsidR="003E51D6" w:rsidRPr="003E51D6" w:rsidRDefault="003E51D6" w:rsidP="003E51D6">
      <w:pPr>
        <w:ind w:left="284"/>
        <w:rPr>
          <w:b/>
          <w:bCs/>
          <w:color w:val="0070C0"/>
          <w:sz w:val="28"/>
          <w:szCs w:val="22"/>
          <w:lang w:val="pt-PT"/>
        </w:rPr>
      </w:pPr>
      <w:r>
        <w:rPr>
          <w:b/>
          <w:bCs/>
          <w:color w:val="0070C0"/>
          <w:sz w:val="28"/>
          <w:szCs w:val="22"/>
          <w:lang w:val="pt-PT"/>
        </w:rPr>
        <w:t xml:space="preserve">O melhor caso são as sequências em que a diferença </w:t>
      </w:r>
      <w:r w:rsidR="00BD22ED">
        <w:rPr>
          <w:b/>
          <w:bCs/>
          <w:color w:val="0070C0"/>
          <w:sz w:val="28"/>
          <w:szCs w:val="22"/>
          <w:lang w:val="pt-PT"/>
        </w:rPr>
        <w:t xml:space="preserve">entre os 2 </w:t>
      </w:r>
      <w:proofErr w:type="gramStart"/>
      <w:r w:rsidR="00BD22ED">
        <w:rPr>
          <w:b/>
          <w:bCs/>
          <w:color w:val="0070C0"/>
          <w:sz w:val="28"/>
          <w:szCs w:val="22"/>
          <w:lang w:val="pt-PT"/>
        </w:rPr>
        <w:t>primeiros</w:t>
      </w:r>
      <w:r>
        <w:rPr>
          <w:b/>
          <w:bCs/>
          <w:color w:val="0070C0"/>
          <w:sz w:val="28"/>
          <w:szCs w:val="22"/>
          <w:lang w:val="pt-PT"/>
        </w:rPr>
        <w:t xml:space="preserve"> números é</w:t>
      </w:r>
      <w:proofErr w:type="gramEnd"/>
      <w:r>
        <w:rPr>
          <w:b/>
          <w:bCs/>
          <w:color w:val="0070C0"/>
          <w:sz w:val="28"/>
          <w:szCs w:val="22"/>
          <w:lang w:val="pt-PT"/>
        </w:rPr>
        <w:t xml:space="preserve"> diferente de 1.</w:t>
      </w:r>
    </w:p>
    <w:p w14:paraId="46CF68FB" w14:textId="15EBAFF8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sequência (ou as sequências) que corresponde</w:t>
      </w:r>
      <w:r w:rsidR="00B033A3">
        <w:rPr>
          <w:lang w:val="pt-PT"/>
        </w:rPr>
        <w:t>(m)</w:t>
      </w:r>
      <w:r>
        <w:rPr>
          <w:lang w:val="pt-PT"/>
        </w:rPr>
        <w:t xml:space="preserve"> ao pior caso</w:t>
      </w:r>
      <w:r w:rsidRPr="0010210B">
        <w:rPr>
          <w:lang w:val="pt-PT"/>
        </w:rPr>
        <w:t xml:space="preserve"> do algori</w:t>
      </w:r>
      <w:r>
        <w:rPr>
          <w:lang w:val="pt-PT"/>
        </w:rPr>
        <w:t>tmo?</w:t>
      </w:r>
    </w:p>
    <w:p w14:paraId="0DCA7AC3" w14:textId="56A1FC92" w:rsidR="003E51D6" w:rsidRDefault="003E51D6" w:rsidP="003E51D6">
      <w:pPr>
        <w:tabs>
          <w:tab w:val="left" w:pos="284"/>
        </w:tabs>
        <w:ind w:left="284"/>
        <w:rPr>
          <w:lang w:val="pt-PT"/>
        </w:rPr>
      </w:pPr>
    </w:p>
    <w:p w14:paraId="66975E13" w14:textId="0A3A6B95" w:rsidR="003E51D6" w:rsidRPr="003E51D6" w:rsidRDefault="003E51D6" w:rsidP="003E51D6">
      <w:pPr>
        <w:ind w:left="284"/>
        <w:rPr>
          <w:b/>
          <w:bCs/>
          <w:color w:val="0070C0"/>
          <w:sz w:val="28"/>
          <w:szCs w:val="22"/>
          <w:lang w:val="pt-PT"/>
        </w:rPr>
      </w:pPr>
      <w:r>
        <w:rPr>
          <w:b/>
          <w:bCs/>
          <w:color w:val="0070C0"/>
          <w:sz w:val="28"/>
          <w:szCs w:val="22"/>
          <w:lang w:val="pt-PT"/>
        </w:rPr>
        <w:t>O pior caso são as sequências em que a sequência é uma progressão aritmética de razão 1, ou quando apenas os 2</w:t>
      </w:r>
      <w:r w:rsidR="00BD22ED">
        <w:rPr>
          <w:b/>
          <w:bCs/>
          <w:color w:val="0070C0"/>
          <w:sz w:val="28"/>
          <w:szCs w:val="22"/>
          <w:lang w:val="pt-PT"/>
        </w:rPr>
        <w:t xml:space="preserve"> últimos</w:t>
      </w:r>
      <w:r>
        <w:rPr>
          <w:b/>
          <w:bCs/>
          <w:color w:val="0070C0"/>
          <w:sz w:val="28"/>
          <w:szCs w:val="22"/>
          <w:lang w:val="pt-PT"/>
        </w:rPr>
        <w:t xml:space="preserve"> elementos da sequência não</w:t>
      </w:r>
      <w:r w:rsidR="00BD22ED">
        <w:rPr>
          <w:b/>
          <w:bCs/>
          <w:color w:val="0070C0"/>
          <w:sz w:val="28"/>
          <w:szCs w:val="22"/>
          <w:lang w:val="pt-PT"/>
        </w:rPr>
        <w:t xml:space="preserve"> têm uma diferença de 1.</w:t>
      </w:r>
    </w:p>
    <w:p w14:paraId="4A0CA218" w14:textId="7E3DEB3F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Determine </w:t>
      </w:r>
      <w:r w:rsidRPr="0010210B">
        <w:rPr>
          <w:lang w:val="pt-PT"/>
        </w:rPr>
        <w:t xml:space="preserve">o número de </w:t>
      </w:r>
      <w:r>
        <w:rPr>
          <w:lang w:val="pt-PT"/>
        </w:rPr>
        <w:t>adições</w:t>
      </w:r>
      <w:r w:rsidRPr="0010210B">
        <w:rPr>
          <w:lang w:val="pt-PT"/>
        </w:rPr>
        <w:t xml:space="preserve"> </w:t>
      </w:r>
      <w:r>
        <w:rPr>
          <w:lang w:val="pt-PT"/>
        </w:rPr>
        <w:t>efetuadas no caso médio do algoritmo (</w:t>
      </w:r>
      <w:r w:rsidRPr="00B033A3">
        <w:rPr>
          <w:b/>
          <w:bCs/>
          <w:lang w:val="pt-PT"/>
        </w:rPr>
        <w:t xml:space="preserve">para </w:t>
      </w:r>
      <w:r w:rsidR="00B033A3" w:rsidRPr="00B033A3">
        <w:rPr>
          <w:b/>
          <w:bCs/>
          <w:lang w:val="pt-PT"/>
        </w:rPr>
        <w:t>n</w:t>
      </w:r>
      <w:r w:rsidRPr="00B033A3">
        <w:rPr>
          <w:b/>
          <w:bCs/>
          <w:lang w:val="pt-PT"/>
        </w:rPr>
        <w:t xml:space="preserve"> = 10</w:t>
      </w:r>
      <w:r>
        <w:rPr>
          <w:lang w:val="pt-PT"/>
        </w:rPr>
        <w:t>).</w:t>
      </w:r>
    </w:p>
    <w:p w14:paraId="2876D1F7" w14:textId="1387A65E" w:rsidR="00BD22ED" w:rsidRPr="00DA6241" w:rsidRDefault="00DA6241" w:rsidP="00BD22ED">
      <w:pPr>
        <w:tabs>
          <w:tab w:val="left" w:pos="284"/>
        </w:tabs>
        <w:ind w:left="284"/>
        <w:rPr>
          <w:b/>
          <w:bCs/>
          <w:color w:val="0070C0"/>
          <w:sz w:val="28"/>
          <w:szCs w:val="22"/>
          <w:lang w:val="pt-PT"/>
        </w:rPr>
      </w:pPr>
      <w:r w:rsidRPr="00DA6241">
        <w:rPr>
          <w:b/>
          <w:bCs/>
          <w:color w:val="0070C0"/>
          <w:sz w:val="28"/>
          <w:szCs w:val="22"/>
          <w:lang w:val="pt-PT"/>
        </w:rPr>
        <w:t>6</w:t>
      </w:r>
    </w:p>
    <w:p w14:paraId="61B34CB5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36929B5D" w14:textId="77777777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Qual é a ordem de complexidade do algoritmo?</w:t>
      </w:r>
    </w:p>
    <w:p w14:paraId="3C1405F2" w14:textId="341A1E01" w:rsidR="00F42310" w:rsidRPr="00BD22ED" w:rsidRDefault="00BD22ED" w:rsidP="00F42310">
      <w:pPr>
        <w:spacing w:before="120"/>
        <w:rPr>
          <w:b/>
          <w:bCs/>
          <w:color w:val="0070C0"/>
          <w:sz w:val="28"/>
          <w:szCs w:val="22"/>
          <w:lang w:val="pt-PT"/>
        </w:rPr>
      </w:pPr>
      <w:r w:rsidRPr="00BD22ED">
        <w:rPr>
          <w:b/>
          <w:bCs/>
          <w:color w:val="0070C0"/>
          <w:sz w:val="28"/>
          <w:szCs w:val="22"/>
          <w:lang w:val="pt-PT"/>
        </w:rPr>
        <w:t>É linear.</w:t>
      </w:r>
    </w:p>
    <w:p w14:paraId="315F0FEF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26F312CD" w14:textId="1AD514AA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melhor caso, do pior caso e do caso médio, considerando uma sequência </w:t>
      </w:r>
      <w:r w:rsidR="00B033A3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B033A3">
        <w:rPr>
          <w:b/>
          <w:bCs/>
          <w:u w:val="single"/>
          <w:lang w:val="pt-PT"/>
        </w:rPr>
        <w:t>Faça as análises no verso da folha</w:t>
      </w:r>
      <w:r w:rsidR="00B033A3">
        <w:rPr>
          <w:b/>
          <w:bCs/>
          <w:u w:val="single"/>
          <w:lang w:val="pt-PT"/>
        </w:rPr>
        <w:t>.</w:t>
      </w:r>
    </w:p>
    <w:p w14:paraId="5625072E" w14:textId="77777777" w:rsidR="008A3681" w:rsidRPr="005F3624" w:rsidRDefault="008A3681" w:rsidP="008A3681">
      <w:pPr>
        <w:rPr>
          <w:sz w:val="12"/>
          <w:szCs w:val="12"/>
          <w:lang w:val="pt-PT"/>
        </w:rPr>
      </w:pPr>
    </w:p>
    <w:p w14:paraId="17EEE820" w14:textId="77777777" w:rsidR="00F42310" w:rsidRDefault="008A3681" w:rsidP="00784094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Calcule o valor das expressões para </w:t>
      </w:r>
      <w:r w:rsidR="00B033A3">
        <w:rPr>
          <w:lang w:val="pt-PT"/>
        </w:rPr>
        <w:t>n</w:t>
      </w:r>
      <w:r>
        <w:rPr>
          <w:lang w:val="pt-PT"/>
        </w:rPr>
        <w:t xml:space="preserve"> = 10 e compare-os com os resultados obtidos experimentalmente.</w:t>
      </w:r>
    </w:p>
    <w:p w14:paraId="463F1D9D" w14:textId="07D1D542" w:rsidR="00F42310" w:rsidRPr="00F42310" w:rsidRDefault="00F42310" w:rsidP="00F42310">
      <w:pPr>
        <w:tabs>
          <w:tab w:val="left" w:pos="284"/>
        </w:tabs>
        <w:rPr>
          <w:szCs w:val="24"/>
          <w:lang w:val="pt-PT"/>
        </w:rPr>
      </w:pPr>
      <w:r w:rsidRPr="00F42310">
        <w:rPr>
          <w:szCs w:val="24"/>
          <w:lang w:val="pt-PT"/>
        </w:rPr>
        <w:lastRenderedPageBreak/>
        <w:t>________________________________________________________________________________</w:t>
      </w:r>
    </w:p>
    <w:p w14:paraId="219FA8D9" w14:textId="77777777" w:rsidR="00A10F3A" w:rsidRPr="00495854" w:rsidRDefault="00A10F3A" w:rsidP="00D4544D">
      <w:pPr>
        <w:pStyle w:val="TtulodoCaptulo"/>
        <w:spacing w:before="120"/>
        <w:rPr>
          <w:u w:val="single"/>
        </w:rPr>
      </w:pPr>
    </w:p>
    <w:p w14:paraId="519181D5" w14:textId="77777777" w:rsidR="00A10F3A" w:rsidRDefault="00A10F3A" w:rsidP="00D4544D">
      <w:pPr>
        <w:pStyle w:val="TtulodoCaptulo"/>
        <w:spacing w:before="120"/>
      </w:pPr>
    </w:p>
    <w:p w14:paraId="14FE3286" w14:textId="051D56A4" w:rsidR="008A3681" w:rsidRPr="00D74D88" w:rsidRDefault="008A3681" w:rsidP="00D4544D">
      <w:pPr>
        <w:pStyle w:val="TtulodoCaptulo"/>
        <w:spacing w:before="120"/>
      </w:pPr>
      <w:r w:rsidRPr="00D74D88">
        <w:t>Apresentação do Algoritmo</w:t>
      </w:r>
    </w:p>
    <w:p w14:paraId="561B550B" w14:textId="6E4F7DCD" w:rsidR="00A10F3A" w:rsidRDefault="00A10F3A" w:rsidP="00495D22">
      <w:pPr>
        <w:pStyle w:val="TtulodoCaptulo"/>
        <w:jc w:val="both"/>
      </w:pPr>
    </w:p>
    <w:p w14:paraId="4B6AF504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int </w:t>
      </w:r>
      <w:proofErr w:type="gramStart"/>
      <w:r w:rsidRPr="00495854">
        <w:rPr>
          <w:color w:val="0D0D0D" w:themeColor="text1" w:themeTint="F2"/>
          <w:lang w:val="pt-PT" w:eastAsia="pt-PT"/>
        </w:rPr>
        <w:t>isValid( int</w:t>
      </w:r>
      <w:proofErr w:type="gramEnd"/>
      <w:r w:rsidRPr="00495854">
        <w:rPr>
          <w:color w:val="0D0D0D" w:themeColor="text1" w:themeTint="F2"/>
          <w:lang w:val="pt-PT" w:eastAsia="pt-PT"/>
        </w:rPr>
        <w:t>* a, int size){</w:t>
      </w:r>
    </w:p>
    <w:p w14:paraId="61468AC5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</w:p>
    <w:p w14:paraId="6A468C1E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assert(size&gt;1);</w:t>
      </w:r>
    </w:p>
    <w:p w14:paraId="2F7A51F6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int a=1, count=0;</w:t>
      </w:r>
    </w:p>
    <w:p w14:paraId="02A715E6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for (int i = 0; i &lt; size-1; i++)</w:t>
      </w:r>
    </w:p>
    <w:p w14:paraId="5EFFCFA0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{</w:t>
      </w:r>
    </w:p>
    <w:p w14:paraId="16CD1A60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    count++;</w:t>
      </w:r>
    </w:p>
    <w:p w14:paraId="557998E9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    if ((argc[i] + 1) != argc[i+1])</w:t>
      </w:r>
    </w:p>
    <w:p w14:paraId="34EBF9CA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    {</w:t>
      </w:r>
    </w:p>
    <w:p w14:paraId="5BDA7760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        a = 0;</w:t>
      </w:r>
    </w:p>
    <w:p w14:paraId="6722722B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        break;</w:t>
      </w:r>
    </w:p>
    <w:p w14:paraId="2F82C2B9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    }</w:t>
      </w:r>
    </w:p>
    <w:p w14:paraId="46750AA6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}</w:t>
      </w:r>
    </w:p>
    <w:p w14:paraId="13265B2C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    return a;</w:t>
      </w:r>
    </w:p>
    <w:p w14:paraId="41846ACB" w14:textId="77777777" w:rsidR="00495854" w:rsidRPr="00495854" w:rsidRDefault="00495854" w:rsidP="00495854">
      <w:pPr>
        <w:rPr>
          <w:color w:val="0D0D0D" w:themeColor="text1" w:themeTint="F2"/>
          <w:lang w:val="pt-PT" w:eastAsia="pt-PT"/>
        </w:rPr>
      </w:pPr>
      <w:r w:rsidRPr="00495854">
        <w:rPr>
          <w:color w:val="0D0D0D" w:themeColor="text1" w:themeTint="F2"/>
          <w:lang w:val="pt-PT" w:eastAsia="pt-PT"/>
        </w:rPr>
        <w:t>}</w:t>
      </w:r>
    </w:p>
    <w:p w14:paraId="7A9A0367" w14:textId="01816FD9" w:rsidR="00495D22" w:rsidRPr="00495854" w:rsidRDefault="00495D22" w:rsidP="00495D22">
      <w:pPr>
        <w:pStyle w:val="TtulodoCaptulo"/>
        <w:jc w:val="both"/>
        <w:rPr>
          <w:rFonts w:ascii="Abadi" w:hAnsi="Abadi"/>
        </w:rPr>
      </w:pPr>
    </w:p>
    <w:p w14:paraId="5DAC7AD2" w14:textId="77777777" w:rsidR="00495D22" w:rsidRDefault="00495D22" w:rsidP="00495D22">
      <w:pPr>
        <w:pStyle w:val="TtulodoCaptulo"/>
        <w:jc w:val="both"/>
      </w:pPr>
    </w:p>
    <w:p w14:paraId="47D75DF4" w14:textId="4876AF4D" w:rsidR="008A3681" w:rsidRPr="00D74D88" w:rsidRDefault="008A3681" w:rsidP="00784094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2C3C3787" w14:textId="608D3E2B" w:rsidR="008A3681" w:rsidRDefault="008A3681" w:rsidP="00974EB2">
      <w:pPr>
        <w:pStyle w:val="TtulodoCaptulo"/>
        <w:jc w:val="left"/>
      </w:pPr>
      <w:r>
        <w:t>Melhor Caso - B(</w:t>
      </w:r>
      <w:r w:rsidR="00F742D8">
        <w:t>n</w:t>
      </w:r>
      <w:r>
        <w:t xml:space="preserve">) = </w:t>
      </w:r>
      <w:r w:rsidR="000A7E5C">
        <w:t>1</w:t>
      </w:r>
    </w:p>
    <w:p w14:paraId="1D2B0060" w14:textId="3D72B9D4" w:rsidR="008A3681" w:rsidRDefault="008A3681" w:rsidP="00974EB2">
      <w:pPr>
        <w:pStyle w:val="TtulodoCaptulo"/>
        <w:jc w:val="left"/>
      </w:pPr>
    </w:p>
    <w:p w14:paraId="754FD354" w14:textId="77777777" w:rsidR="003D07C6" w:rsidRDefault="003D07C6" w:rsidP="00974EB2">
      <w:pPr>
        <w:pStyle w:val="TtulodoCaptulo"/>
        <w:jc w:val="left"/>
      </w:pPr>
    </w:p>
    <w:p w14:paraId="15BA1D8C" w14:textId="62CE2C1B" w:rsidR="008A3681" w:rsidRDefault="008A3681" w:rsidP="00974EB2">
      <w:pPr>
        <w:pStyle w:val="TtulodoCaptulo"/>
        <w:jc w:val="left"/>
      </w:pPr>
      <w:r>
        <w:t>Pior Caso - W(</w:t>
      </w:r>
      <w:r w:rsidR="00F742D8">
        <w:t>n</w:t>
      </w:r>
      <w:r>
        <w:t xml:space="preserve">) = </w:t>
      </w:r>
      <m:oMath>
        <m:r>
          <m:rPr>
            <m:sty m:val="b"/>
          </m:rPr>
          <w:rPr>
            <w:rFonts w:ascii="Cambria Math" w:hAnsi="Cambria Math"/>
          </w:rPr>
          <m:t>n-1</m:t>
        </m:r>
      </m:oMath>
    </w:p>
    <w:p w14:paraId="1A33C4E5" w14:textId="4F154B19" w:rsidR="00D518FD" w:rsidRDefault="00D518FD" w:rsidP="00974EB2">
      <w:pPr>
        <w:pStyle w:val="TtulodoCaptulo"/>
        <w:jc w:val="left"/>
      </w:pPr>
    </w:p>
    <w:p w14:paraId="7EEEE9FA" w14:textId="126B2B24" w:rsidR="00D518FD" w:rsidRDefault="00D518FD" w:rsidP="00974EB2">
      <w:pPr>
        <w:pStyle w:val="TtulodoCaptulo"/>
        <w:jc w:val="left"/>
      </w:pPr>
    </w:p>
    <w:p w14:paraId="3462ADAA" w14:textId="48AD2554" w:rsidR="003D07C6" w:rsidRDefault="003D07C6" w:rsidP="00974EB2">
      <w:pPr>
        <w:pStyle w:val="TtulodoCaptulo"/>
        <w:jc w:val="left"/>
      </w:pPr>
    </w:p>
    <w:p w14:paraId="357DE7CD" w14:textId="77777777" w:rsidR="003D07C6" w:rsidRDefault="003D07C6" w:rsidP="00974EB2">
      <w:pPr>
        <w:pStyle w:val="TtulodoCaptulo"/>
        <w:jc w:val="left"/>
      </w:pPr>
    </w:p>
    <w:p w14:paraId="200C3FF4" w14:textId="77777777" w:rsidR="008A3681" w:rsidRDefault="008A3681" w:rsidP="00974EB2">
      <w:pPr>
        <w:pStyle w:val="TtulodoCaptulo"/>
        <w:jc w:val="left"/>
      </w:pPr>
    </w:p>
    <w:p w14:paraId="1948DD2B" w14:textId="7B7942A9" w:rsidR="0067476E" w:rsidRDefault="008A3681" w:rsidP="00E26AFA">
      <w:pPr>
        <w:pStyle w:val="TtulodoCaptulo"/>
        <w:jc w:val="left"/>
      </w:pPr>
      <w:r>
        <w:t>Caso Médio - A(</w:t>
      </w:r>
      <w:r w:rsidR="00F742D8">
        <w:t>n</w:t>
      </w:r>
      <w:r>
        <w:t xml:space="preserve">) </w:t>
      </w:r>
      <w:r w:rsidR="0067476E">
        <w:t>=1/n(n-1+</w:t>
      </w:r>
      <w:r w:rsidR="00DA6241">
        <w:t>n-1</w:t>
      </w:r>
      <w:r w:rsidR="0067476E">
        <w:t>)</w:t>
      </w:r>
    </w:p>
    <w:p w14:paraId="050F91A9" w14:textId="7CEE2372" w:rsidR="0067476E" w:rsidRDefault="0067476E" w:rsidP="00E26AFA">
      <w:pPr>
        <w:pStyle w:val="TtulodoCaptulo"/>
        <w:jc w:val="left"/>
      </w:pPr>
      <w:r>
        <w:tab/>
      </w:r>
      <w:r>
        <w:tab/>
      </w:r>
      <w:r>
        <w:tab/>
        <w:t>=1/n(</w:t>
      </w:r>
      <w:r w:rsidR="00DA6241">
        <w:t>2</w:t>
      </w:r>
      <w:r>
        <w:t>n</w:t>
      </w:r>
      <w:r w:rsidR="00DA6241">
        <w:t>-2</w:t>
      </w:r>
      <w:r>
        <w:t>)</w:t>
      </w:r>
      <w:r>
        <w:tab/>
      </w:r>
    </w:p>
    <w:p w14:paraId="325849E9" w14:textId="77777777" w:rsidR="0035330E" w:rsidRDefault="0035330E" w:rsidP="0035330E">
      <w:pPr>
        <w:pStyle w:val="TtulodoCaptulo"/>
        <w:jc w:val="both"/>
      </w:pPr>
    </w:p>
    <w:p w14:paraId="329C96E8" w14:textId="77777777" w:rsidR="0035330E" w:rsidRDefault="0035330E" w:rsidP="0035330E">
      <w:pPr>
        <w:pStyle w:val="TtulodoCaptulo"/>
        <w:jc w:val="both"/>
      </w:pPr>
      <w:r>
        <w:t>B(10)=1, o melhor caso tem 1 comparação.</w:t>
      </w:r>
    </w:p>
    <w:p w14:paraId="7E80E06E" w14:textId="77777777" w:rsidR="0035330E" w:rsidRDefault="0035330E" w:rsidP="0035330E">
      <w:pPr>
        <w:pStyle w:val="TtulodoCaptulo"/>
        <w:jc w:val="both"/>
      </w:pPr>
      <w:r>
        <w:t>B(10)=9, o pior caso é 9</w:t>
      </w:r>
    </w:p>
    <w:p w14:paraId="05120ED4" w14:textId="09A003BA" w:rsidR="008A3681" w:rsidRPr="000A417D" w:rsidRDefault="0035330E" w:rsidP="0035330E">
      <w:pPr>
        <w:pStyle w:val="TtulodoCaptulo"/>
        <w:jc w:val="both"/>
      </w:pPr>
      <w:r>
        <w:t>b(10)=</w:t>
      </w:r>
      <w:r w:rsidR="008A3681" w:rsidRPr="00E40BE7">
        <w:br w:type="page"/>
      </w:r>
    </w:p>
    <w:p w14:paraId="20CF879A" w14:textId="07C19B6E" w:rsidR="008A3681" w:rsidRPr="00E40BE7" w:rsidRDefault="00BF6153" w:rsidP="008A3681">
      <w:pPr>
        <w:rPr>
          <w:lang w:val="pt-PT"/>
        </w:rPr>
      </w:pPr>
      <w:r w:rsidRPr="00BF6153">
        <w:rPr>
          <w:b/>
          <w:bCs/>
          <w:lang w:val="pt-PT"/>
        </w:rPr>
        <w:lastRenderedPageBreak/>
        <w:t xml:space="preserve">2 </w:t>
      </w:r>
      <w:r w:rsidR="006C1BC2">
        <w:rPr>
          <w:b/>
          <w:bCs/>
          <w:lang w:val="pt-PT"/>
        </w:rPr>
        <w:t>–</w:t>
      </w:r>
      <w:r w:rsidRPr="00BF6153">
        <w:rPr>
          <w:b/>
          <w:bCs/>
          <w:lang w:val="pt-PT"/>
        </w:rPr>
        <w:t xml:space="preserve"> </w:t>
      </w:r>
      <w:r w:rsidR="006C1BC2">
        <w:rPr>
          <w:lang w:val="pt-PT"/>
        </w:rPr>
        <w:t>Considere uma</w:t>
      </w:r>
      <w:r w:rsidR="008A3681" w:rsidRPr="00E40BE7">
        <w:rPr>
          <w:lang w:val="pt-PT"/>
        </w:rPr>
        <w:t xml:space="preserve"> sequência (array) </w:t>
      </w:r>
      <w:r w:rsidR="006C1BC2">
        <w:rPr>
          <w:lang w:val="pt-PT"/>
        </w:rPr>
        <w:t xml:space="preserve">não ordenada </w:t>
      </w:r>
      <w:r w:rsidR="008A3681" w:rsidRPr="00E40BE7">
        <w:rPr>
          <w:lang w:val="pt-PT"/>
        </w:rPr>
        <w:t xml:space="preserve">de </w:t>
      </w:r>
      <w:r w:rsidR="006C1BC2">
        <w:rPr>
          <w:lang w:val="pt-PT"/>
        </w:rPr>
        <w:t>n elementos inteiros</w:t>
      </w:r>
      <w:r w:rsidR="008A3681" w:rsidRPr="00E40BE7">
        <w:rPr>
          <w:lang w:val="pt-PT"/>
        </w:rPr>
        <w:t xml:space="preserve">. Pretende-se </w:t>
      </w:r>
      <w:r w:rsidR="008A3681">
        <w:rPr>
          <w:lang w:val="pt-PT"/>
        </w:rPr>
        <w:t xml:space="preserve">eliminar os </w:t>
      </w:r>
      <w:r w:rsidR="006C1BC2">
        <w:rPr>
          <w:lang w:val="pt-PT"/>
        </w:rPr>
        <w:t>elementos</w:t>
      </w:r>
      <w:r w:rsidR="008A3681">
        <w:rPr>
          <w:lang w:val="pt-PT"/>
        </w:rPr>
        <w:t xml:space="preserve"> repetidos existentes na </w:t>
      </w:r>
      <w:r w:rsidR="008A3681" w:rsidRPr="00E40BE7">
        <w:rPr>
          <w:lang w:val="pt-PT"/>
        </w:rPr>
        <w:t>sequência</w:t>
      </w:r>
      <w:r w:rsidR="006C1BC2">
        <w:rPr>
          <w:lang w:val="pt-PT"/>
        </w:rPr>
        <w:t>,</w:t>
      </w:r>
      <w:r w:rsidR="008A3681">
        <w:rPr>
          <w:lang w:val="pt-PT"/>
        </w:rPr>
        <w:t xml:space="preserve"> sem fazer uma pré-ordenação </w:t>
      </w:r>
      <w:r w:rsidR="00D709D4">
        <w:rPr>
          <w:lang w:val="pt-PT"/>
        </w:rPr>
        <w:t xml:space="preserve">e sem alterar a </w:t>
      </w:r>
      <w:r w:rsidR="00AD3163">
        <w:rPr>
          <w:lang w:val="pt-PT"/>
        </w:rPr>
        <w:t>posição</w:t>
      </w:r>
      <w:r w:rsidR="00D709D4">
        <w:rPr>
          <w:lang w:val="pt-PT"/>
        </w:rPr>
        <w:t xml:space="preserve"> relativa</w:t>
      </w:r>
      <w:r w:rsidR="006C1BC2">
        <w:rPr>
          <w:lang w:val="pt-PT"/>
        </w:rPr>
        <w:t xml:space="preserve"> dos elementos</w:t>
      </w:r>
      <w:r w:rsidR="008A3681" w:rsidRPr="00E40BE7">
        <w:rPr>
          <w:lang w:val="pt-PT"/>
        </w:rPr>
        <w:t>.</w:t>
      </w:r>
      <w:r w:rsidR="008A3681">
        <w:rPr>
          <w:lang w:val="pt-PT"/>
        </w:rPr>
        <w:t xml:space="preserve"> </w:t>
      </w:r>
      <w:r w:rsidR="008A3681" w:rsidRPr="00E40BE7">
        <w:rPr>
          <w:lang w:val="pt-PT"/>
        </w:rPr>
        <w:t>Por exemplo, a sequência 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1, 2, 2, 2, 3, 3, 4, 5, 8, 8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1, 2, 3, 4, 5, 8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6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>. Por exemplo, a sequência 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1, 2, 2, 2, 3, 3,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3</w:t>
      </w:r>
      <w:r w:rsidR="008A3681" w:rsidRPr="00E40BE7">
        <w:rPr>
          <w:lang w:val="pt-PT"/>
        </w:rPr>
        <w:t>, 8,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} </w:t>
      </w:r>
      <w:r w:rsidR="008A3681">
        <w:rPr>
          <w:lang w:val="pt-PT"/>
        </w:rPr>
        <w:t xml:space="preserve">com </w:t>
      </w:r>
      <w:r w:rsidR="006C1BC2">
        <w:rPr>
          <w:lang w:val="pt-PT"/>
        </w:rPr>
        <w:t>10</w:t>
      </w:r>
      <w:r w:rsidR="008A3681">
        <w:rPr>
          <w:lang w:val="pt-PT"/>
        </w:rPr>
        <w:t xml:space="preserve"> elementos será transformada na sequência </w:t>
      </w:r>
      <w:r w:rsidR="008A3681" w:rsidRPr="00E40BE7">
        <w:rPr>
          <w:lang w:val="pt-PT"/>
        </w:rPr>
        <w:t>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1, 2, 3, 8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>}</w:t>
      </w:r>
      <w:r w:rsidR="008A3681">
        <w:rPr>
          <w:lang w:val="pt-PT"/>
        </w:rPr>
        <w:t xml:space="preserve"> com apenas </w:t>
      </w:r>
      <w:r w:rsidR="006C1BC2">
        <w:rPr>
          <w:lang w:val="pt-PT"/>
        </w:rPr>
        <w:t>4</w:t>
      </w:r>
      <w:r w:rsidR="008A3681">
        <w:rPr>
          <w:lang w:val="pt-PT"/>
        </w:rPr>
        <w:t xml:space="preserve"> elementos</w:t>
      </w:r>
      <w:r w:rsidR="008A3681" w:rsidRPr="00E40BE7">
        <w:rPr>
          <w:lang w:val="pt-PT"/>
        </w:rPr>
        <w:t xml:space="preserve">. </w:t>
      </w:r>
      <w:r w:rsidR="00D9588C" w:rsidRPr="00E40BE7">
        <w:rPr>
          <w:lang w:val="pt-PT"/>
        </w:rPr>
        <w:t>Por exemplo, a sequência 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2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1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3</w:t>
      </w:r>
      <w:r w:rsidR="00D9588C" w:rsidRPr="00E40BE7">
        <w:rPr>
          <w:lang w:val="pt-PT"/>
        </w:rPr>
        <w:t xml:space="preserve">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 xml:space="preserve">} </w:t>
      </w:r>
      <w:r w:rsidR="00D9588C">
        <w:rPr>
          <w:lang w:val="pt-PT"/>
        </w:rPr>
        <w:t xml:space="preserve">com 7 elementos será transformada na sequência </w:t>
      </w:r>
      <w:r w:rsidR="00D9588C" w:rsidRPr="00E40BE7">
        <w:rPr>
          <w:lang w:val="pt-PT"/>
        </w:rPr>
        <w:t>{</w:t>
      </w:r>
      <w:r w:rsidR="00D9588C">
        <w:rPr>
          <w:lang w:val="pt-PT"/>
        </w:rPr>
        <w:t> </w:t>
      </w:r>
      <w:r w:rsidR="00D9588C" w:rsidRPr="00E40BE7">
        <w:rPr>
          <w:lang w:val="pt-PT"/>
        </w:rPr>
        <w:t xml:space="preserve">1, 2, 3, </w:t>
      </w:r>
      <w:r w:rsidR="00D9588C">
        <w:rPr>
          <w:lang w:val="pt-PT"/>
        </w:rPr>
        <w:t>4 </w:t>
      </w:r>
      <w:r w:rsidR="00D9588C" w:rsidRPr="00E40BE7">
        <w:rPr>
          <w:lang w:val="pt-PT"/>
        </w:rPr>
        <w:t>}</w:t>
      </w:r>
      <w:r w:rsidR="00D9588C">
        <w:rPr>
          <w:lang w:val="pt-PT"/>
        </w:rPr>
        <w:t xml:space="preserve"> com apenas 4 elementos</w:t>
      </w:r>
      <w:r w:rsidR="00D9588C" w:rsidRPr="00E40BE7">
        <w:rPr>
          <w:lang w:val="pt-PT"/>
        </w:rPr>
        <w:t xml:space="preserve">. </w:t>
      </w:r>
      <w:r w:rsidR="008A3681" w:rsidRPr="00E40BE7">
        <w:rPr>
          <w:lang w:val="pt-PT"/>
        </w:rPr>
        <w:t>Mas, a sequência {</w:t>
      </w:r>
      <w:r w:rsidR="008A3681">
        <w:rPr>
          <w:lang w:val="pt-PT"/>
        </w:rPr>
        <w:t> </w:t>
      </w:r>
      <w:r w:rsidR="008A3681" w:rsidRPr="00E40BE7">
        <w:rPr>
          <w:lang w:val="pt-PT"/>
        </w:rPr>
        <w:t xml:space="preserve">1, 2, </w:t>
      </w:r>
      <w:r w:rsidR="008A3681">
        <w:rPr>
          <w:lang w:val="pt-PT"/>
        </w:rPr>
        <w:t>5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4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7, 0</w:t>
      </w:r>
      <w:r w:rsidR="008A3681" w:rsidRPr="00E40BE7">
        <w:rPr>
          <w:lang w:val="pt-PT"/>
        </w:rPr>
        <w:t xml:space="preserve">, 3, </w:t>
      </w:r>
      <w:r w:rsidR="008A3681">
        <w:rPr>
          <w:lang w:val="pt-PT"/>
        </w:rPr>
        <w:t>9</w:t>
      </w:r>
      <w:r w:rsidR="008A3681" w:rsidRPr="00E40BE7">
        <w:rPr>
          <w:lang w:val="pt-PT"/>
        </w:rPr>
        <w:t xml:space="preserve">, </w:t>
      </w:r>
      <w:r w:rsidR="008A3681">
        <w:rPr>
          <w:lang w:val="pt-PT"/>
        </w:rPr>
        <w:t>6, 8 </w:t>
      </w:r>
      <w:r w:rsidR="008A3681" w:rsidRPr="00E40BE7">
        <w:rPr>
          <w:lang w:val="pt-PT"/>
        </w:rPr>
        <w:t xml:space="preserve">} </w:t>
      </w:r>
      <w:r w:rsidR="006C1BC2">
        <w:rPr>
          <w:lang w:val="pt-PT"/>
        </w:rPr>
        <w:t>permanece</w:t>
      </w:r>
      <w:r w:rsidR="008A3681">
        <w:rPr>
          <w:lang w:val="pt-PT"/>
        </w:rPr>
        <w:t xml:space="preserve"> inalterada.</w:t>
      </w:r>
    </w:p>
    <w:p w14:paraId="5491D558" w14:textId="77777777" w:rsidR="008A3681" w:rsidRPr="003F38EA" w:rsidRDefault="008A3681" w:rsidP="008A3681">
      <w:pPr>
        <w:rPr>
          <w:lang w:val="pt-PT"/>
        </w:rPr>
      </w:pPr>
    </w:p>
    <w:p w14:paraId="71CD55B4" w14:textId="77777777" w:rsidR="006C1BC2" w:rsidRPr="006C1BC2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E40BE7">
        <w:rPr>
          <w:lang w:val="pt-PT"/>
        </w:rPr>
        <w:t xml:space="preserve">Implemente uma função </w:t>
      </w:r>
      <w:r w:rsidRPr="00E40BE7">
        <w:rPr>
          <w:b/>
          <w:lang w:val="pt-PT"/>
        </w:rPr>
        <w:t xml:space="preserve">eficiente </w:t>
      </w:r>
      <w:r w:rsidRPr="006C1BC2">
        <w:rPr>
          <w:bCs/>
          <w:lang w:val="pt-PT"/>
        </w:rPr>
        <w:t>e</w:t>
      </w:r>
      <w:r w:rsidRPr="00E40BE7">
        <w:rPr>
          <w:b/>
          <w:lang w:val="pt-PT"/>
        </w:rPr>
        <w:t xml:space="preserve"> eficaz</w:t>
      </w:r>
      <w:r w:rsidRPr="00E40BE7">
        <w:rPr>
          <w:lang w:val="pt-PT"/>
        </w:rPr>
        <w:t xml:space="preserve"> que </w:t>
      </w:r>
      <w:r>
        <w:rPr>
          <w:lang w:val="pt-PT"/>
        </w:rPr>
        <w:t>elimina</w:t>
      </w:r>
      <w:r w:rsidRPr="00E40BE7">
        <w:rPr>
          <w:lang w:val="pt-PT"/>
        </w:rPr>
        <w:t xml:space="preserve"> </w:t>
      </w:r>
      <w:r>
        <w:rPr>
          <w:lang w:val="pt-PT"/>
        </w:rPr>
        <w:t>os elementos repetidos</w:t>
      </w:r>
      <w:r w:rsidRPr="00E40BE7">
        <w:rPr>
          <w:lang w:val="pt-PT"/>
        </w:rPr>
        <w:t xml:space="preserve"> numa sequência com n elementos</w:t>
      </w:r>
      <w:r>
        <w:rPr>
          <w:lang w:val="pt-PT"/>
        </w:rPr>
        <w:t xml:space="preserve"> (n &gt; 1)</w:t>
      </w:r>
      <w:r w:rsidRPr="00E40BE7">
        <w:rPr>
          <w:lang w:val="pt-PT"/>
        </w:rPr>
        <w:t xml:space="preserve">. A função </w:t>
      </w:r>
      <w:r>
        <w:rPr>
          <w:lang w:val="pt-PT"/>
        </w:rPr>
        <w:t xml:space="preserve">deverá ser </w:t>
      </w:r>
      <w:r w:rsidRPr="00E20E88">
        <w:rPr>
          <w:i/>
          <w:lang w:val="pt-PT"/>
        </w:rPr>
        <w:t>void</w:t>
      </w:r>
      <w:r>
        <w:rPr>
          <w:lang w:val="pt-PT"/>
        </w:rPr>
        <w:t xml:space="preserve"> e alterar o valor do parâmetro indicador d</w:t>
      </w:r>
      <w:r w:rsidR="006C1BC2">
        <w:rPr>
          <w:lang w:val="pt-PT"/>
        </w:rPr>
        <w:t>o</w:t>
      </w:r>
      <w:r>
        <w:rPr>
          <w:lang w:val="pt-PT"/>
        </w:rPr>
        <w:t xml:space="preserve"> número de elementos efetivamente armazenados na sequência (que deve ser passado por referência)</w:t>
      </w:r>
      <w:r w:rsidRPr="00E40BE7">
        <w:rPr>
          <w:lang w:val="pt-PT"/>
        </w:rPr>
        <w:t>.</w:t>
      </w:r>
      <w:r>
        <w:rPr>
          <w:lang w:val="pt-PT"/>
        </w:rPr>
        <w:t xml:space="preserve"> </w:t>
      </w:r>
    </w:p>
    <w:p w14:paraId="6DB20A62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  <w:r>
        <w:rPr>
          <w:lang w:val="pt-PT"/>
        </w:rPr>
        <w:tab/>
      </w:r>
      <w:r w:rsidR="008A3681" w:rsidRPr="00FC74ED">
        <w:rPr>
          <w:b/>
          <w:bCs/>
          <w:u w:val="single"/>
          <w:lang w:val="pt-PT"/>
        </w:rPr>
        <w:t>Depois de validar o algoritmo apresente-o no verso da folha</w:t>
      </w:r>
      <w:r w:rsidR="00FC74ED">
        <w:rPr>
          <w:b/>
          <w:bCs/>
          <w:u w:val="single"/>
          <w:lang w:val="pt-PT"/>
        </w:rPr>
        <w:t>.</w:t>
      </w:r>
    </w:p>
    <w:p w14:paraId="18D3186A" w14:textId="77777777" w:rsidR="006C1BC2" w:rsidRDefault="006C1BC2" w:rsidP="006C1BC2">
      <w:pPr>
        <w:tabs>
          <w:tab w:val="left" w:pos="284"/>
        </w:tabs>
        <w:rPr>
          <w:b/>
          <w:bCs/>
          <w:lang w:val="pt-PT"/>
        </w:rPr>
      </w:pPr>
    </w:p>
    <w:p w14:paraId="29067ED9" w14:textId="21EEC080" w:rsidR="007F0DF3" w:rsidRPr="007F0DF3" w:rsidRDefault="008A3681" w:rsidP="006C1BC2">
      <w:pPr>
        <w:numPr>
          <w:ilvl w:val="0"/>
          <w:numId w:val="4"/>
        </w:numPr>
        <w:tabs>
          <w:tab w:val="left" w:pos="284"/>
        </w:tabs>
        <w:ind w:left="284" w:hanging="284"/>
        <w:rPr>
          <w:b/>
          <w:bCs/>
          <w:lang w:val="pt-PT"/>
        </w:rPr>
      </w:pPr>
      <w:r w:rsidRPr="007F0DF3">
        <w:rPr>
          <w:lang w:val="pt-PT"/>
        </w:rPr>
        <w:t xml:space="preserve">Determine experimentalmente a </w:t>
      </w:r>
      <w:r w:rsidRPr="007F0DF3">
        <w:rPr>
          <w:b/>
          <w:bCs/>
          <w:lang w:val="pt-PT"/>
        </w:rPr>
        <w:t>ordem de</w:t>
      </w:r>
      <w:r w:rsidRPr="007F0DF3">
        <w:rPr>
          <w:lang w:val="pt-PT"/>
        </w:rPr>
        <w:t xml:space="preserve"> </w:t>
      </w:r>
      <w:r w:rsidRPr="007F0DF3">
        <w:rPr>
          <w:b/>
          <w:lang w:val="pt-PT"/>
        </w:rPr>
        <w:t>complexidade do número de comparações</w:t>
      </w:r>
      <w:r w:rsidRPr="007F0DF3">
        <w:rPr>
          <w:lang w:val="pt-PT"/>
        </w:rPr>
        <w:t xml:space="preserve"> e </w:t>
      </w:r>
      <w:r w:rsidRPr="007F0DF3">
        <w:rPr>
          <w:b/>
          <w:lang w:val="pt-PT"/>
        </w:rPr>
        <w:t xml:space="preserve">do número de </w:t>
      </w:r>
      <w:r w:rsidR="007F0DF3">
        <w:rPr>
          <w:b/>
          <w:lang w:val="pt-PT"/>
        </w:rPr>
        <w:t>deslocamentos</w:t>
      </w:r>
      <w:r w:rsidRPr="007F0DF3">
        <w:rPr>
          <w:lang w:val="pt-PT"/>
        </w:rPr>
        <w:t xml:space="preserve"> envolvendo elementos da sequência</w:t>
      </w:r>
      <w:r w:rsidR="007F0DF3">
        <w:rPr>
          <w:lang w:val="pt-PT"/>
        </w:rPr>
        <w:t xml:space="preserve">. Considere </w:t>
      </w:r>
      <w:r w:rsidRPr="007F0DF3">
        <w:rPr>
          <w:lang w:val="pt-PT"/>
        </w:rPr>
        <w:t xml:space="preserve">as sequências anteriormente indicadas de </w:t>
      </w:r>
      <w:r w:rsidR="007F0DF3">
        <w:rPr>
          <w:lang w:val="pt-PT"/>
        </w:rPr>
        <w:t>10 elementos</w:t>
      </w:r>
      <w:r w:rsidRPr="007F0DF3">
        <w:rPr>
          <w:lang w:val="pt-PT"/>
        </w:rPr>
        <w:t xml:space="preserve"> e outras à sua escolha. </w:t>
      </w:r>
      <w:r w:rsidR="007F0DF3">
        <w:rPr>
          <w:lang w:val="pt-PT"/>
        </w:rPr>
        <w:t>Determine, para cada uma delas, a sua configuração final, bem como o número de comparações e de deslocamentos efetuados.</w:t>
      </w:r>
    </w:p>
    <w:p w14:paraId="42C8BB86" w14:textId="77777777" w:rsidR="007F0DF3" w:rsidRDefault="007F0DF3" w:rsidP="007F0DF3">
      <w:pPr>
        <w:tabs>
          <w:tab w:val="left" w:pos="284"/>
        </w:tabs>
        <w:rPr>
          <w:b/>
          <w:bCs/>
          <w:lang w:val="pt-PT"/>
        </w:rPr>
      </w:pPr>
    </w:p>
    <w:p w14:paraId="7D0B5C42" w14:textId="3B1C2BCA" w:rsidR="008A3681" w:rsidRPr="007F0DF3" w:rsidRDefault="008A3681" w:rsidP="007F0DF3">
      <w:pPr>
        <w:tabs>
          <w:tab w:val="left" w:pos="284"/>
        </w:tabs>
        <w:rPr>
          <w:b/>
          <w:bCs/>
          <w:lang w:val="pt-PT"/>
        </w:rPr>
      </w:pPr>
      <w:r w:rsidRPr="007F0DF3">
        <w:rPr>
          <w:b/>
          <w:bCs/>
          <w:lang w:val="pt-PT"/>
        </w:rPr>
        <w:t>Depois da execução do algoritmo responda às seguintes questões:</w:t>
      </w:r>
    </w:p>
    <w:p w14:paraId="37DF4457" w14:textId="77777777" w:rsidR="008A3681" w:rsidRPr="0005467D" w:rsidRDefault="008A3681" w:rsidP="008A3681">
      <w:pPr>
        <w:rPr>
          <w:sz w:val="20"/>
          <w:lang w:val="pt-PT"/>
        </w:rPr>
      </w:pPr>
    </w:p>
    <w:p w14:paraId="0B4D9AE5" w14:textId="496E9B4B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Pr="00D9588C">
        <w:rPr>
          <w:u w:val="single"/>
          <w:lang w:val="pt-PT"/>
        </w:rPr>
        <w:t xml:space="preserve">sequência </w:t>
      </w:r>
      <w:r w:rsidR="00D9588C" w:rsidRPr="00D9588C">
        <w:rPr>
          <w:u w:val="single"/>
          <w:lang w:val="pt-PT"/>
        </w:rPr>
        <w:t>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7F0DF3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7F0DF3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5D7EE3">
        <w:rPr>
          <w:b/>
          <w:lang w:val="pt-PT"/>
        </w:rPr>
        <w:t>melhor caso</w:t>
      </w:r>
      <w:r>
        <w:rPr>
          <w:b/>
          <w:lang w:val="pt-PT"/>
        </w:rPr>
        <w:t xml:space="preserve"> 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7F0DF3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Pr="00E40BE7">
        <w:rPr>
          <w:lang w:val="pt-PT"/>
        </w:rPr>
        <w:t>Qual é o</w:t>
      </w:r>
      <w:r w:rsidR="007F0DF3">
        <w:rPr>
          <w:lang w:val="pt-PT"/>
        </w:rPr>
        <w:t xml:space="preserve"> </w:t>
      </w:r>
      <w:r w:rsidRPr="00E40BE7">
        <w:rPr>
          <w:lang w:val="pt-PT"/>
        </w:rPr>
        <w:t>número de comparações</w:t>
      </w:r>
      <w:r w:rsidR="007F0DF3">
        <w:rPr>
          <w:lang w:val="pt-PT"/>
        </w:rPr>
        <w:t xml:space="preserve"> efetuadas</w:t>
      </w:r>
      <w:r w:rsidRPr="00E40BE7">
        <w:rPr>
          <w:lang w:val="pt-PT"/>
        </w:rPr>
        <w:t>?</w:t>
      </w:r>
      <w:r>
        <w:rPr>
          <w:lang w:val="pt-PT"/>
        </w:rPr>
        <w:t xml:space="preserve"> </w:t>
      </w:r>
      <w:r w:rsidRPr="00E40BE7">
        <w:rPr>
          <w:lang w:val="pt-PT"/>
        </w:rPr>
        <w:t xml:space="preserve">Qual é o número de </w:t>
      </w:r>
      <w:r>
        <w:rPr>
          <w:lang w:val="pt-PT"/>
        </w:rPr>
        <w:t xml:space="preserve">deslocamentos </w:t>
      </w:r>
      <w:r w:rsidR="00A3707D">
        <w:rPr>
          <w:lang w:val="pt-PT"/>
        </w:rPr>
        <w:t xml:space="preserve">(i.e., cópias) </w:t>
      </w:r>
      <w:r>
        <w:rPr>
          <w:lang w:val="pt-PT"/>
        </w:rPr>
        <w:t>de elementos efetuado</w:t>
      </w:r>
      <w:r w:rsidRPr="00E40BE7">
        <w:rPr>
          <w:lang w:val="pt-PT"/>
        </w:rPr>
        <w:t>s?</w:t>
      </w:r>
    </w:p>
    <w:p w14:paraId="3B3BFC23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62"/>
        <w:gridCol w:w="329"/>
        <w:gridCol w:w="329"/>
        <w:gridCol w:w="329"/>
        <w:gridCol w:w="329"/>
        <w:gridCol w:w="329"/>
        <w:gridCol w:w="236"/>
        <w:gridCol w:w="236"/>
        <w:gridCol w:w="237"/>
        <w:gridCol w:w="236"/>
      </w:tblGrid>
      <w:tr w:rsidR="00A10F3A" w14:paraId="63217054" w14:textId="77777777" w:rsidTr="007A7C3E">
        <w:tc>
          <w:tcPr>
            <w:tcW w:w="962" w:type="dxa"/>
          </w:tcPr>
          <w:p w14:paraId="228E73DF" w14:textId="35125568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Inicial</w:t>
            </w:r>
          </w:p>
        </w:tc>
        <w:tc>
          <w:tcPr>
            <w:tcW w:w="329" w:type="dxa"/>
          </w:tcPr>
          <w:p w14:paraId="4DFFEFFA" w14:textId="72A20729" w:rsidR="00A10F3A" w:rsidRDefault="00EB26AD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29" w:type="dxa"/>
          </w:tcPr>
          <w:p w14:paraId="6EA62BF9" w14:textId="1D0586CC" w:rsidR="00A10F3A" w:rsidRDefault="007A7C3E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29" w:type="dxa"/>
          </w:tcPr>
          <w:p w14:paraId="77F1EDB5" w14:textId="37982E7C" w:rsidR="00A10F3A" w:rsidRDefault="00EB26AD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29" w:type="dxa"/>
          </w:tcPr>
          <w:p w14:paraId="17393B82" w14:textId="6B2FAD13" w:rsidR="00A10F3A" w:rsidRDefault="00EB26AD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29" w:type="dxa"/>
          </w:tcPr>
          <w:p w14:paraId="09AC9C5B" w14:textId="57689719" w:rsidR="00A10F3A" w:rsidRDefault="00EB26AD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236" w:type="dxa"/>
          </w:tcPr>
          <w:p w14:paraId="3DF71664" w14:textId="556A3137" w:rsidR="00A10F3A" w:rsidRDefault="007A7C3E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236" w:type="dxa"/>
          </w:tcPr>
          <w:p w14:paraId="4B22D12B" w14:textId="65EEE267" w:rsidR="00A10F3A" w:rsidRDefault="007A7C3E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237" w:type="dxa"/>
          </w:tcPr>
          <w:p w14:paraId="11BF4C78" w14:textId="18706A27" w:rsidR="00A10F3A" w:rsidRDefault="007A7C3E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236" w:type="dxa"/>
          </w:tcPr>
          <w:p w14:paraId="72E55602" w14:textId="2BA520C1" w:rsidR="00A10F3A" w:rsidRDefault="007A7C3E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</w:tr>
      <w:tr w:rsidR="00A10F3A" w14:paraId="5450E593" w14:textId="77777777" w:rsidTr="007A7C3E">
        <w:tc>
          <w:tcPr>
            <w:tcW w:w="962" w:type="dxa"/>
          </w:tcPr>
          <w:p w14:paraId="14DF2C0C" w14:textId="23735DD1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Final</w:t>
            </w:r>
          </w:p>
        </w:tc>
        <w:tc>
          <w:tcPr>
            <w:tcW w:w="329" w:type="dxa"/>
          </w:tcPr>
          <w:p w14:paraId="50A9808E" w14:textId="78E643A2" w:rsidR="00A10F3A" w:rsidRDefault="007A7C3E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329" w:type="dxa"/>
          </w:tcPr>
          <w:p w14:paraId="11B5AA45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329" w:type="dxa"/>
          </w:tcPr>
          <w:p w14:paraId="0151D503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329" w:type="dxa"/>
          </w:tcPr>
          <w:p w14:paraId="3B65938E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329" w:type="dxa"/>
          </w:tcPr>
          <w:p w14:paraId="42DA82A8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53D344B1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6AFF1616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7" w:type="dxa"/>
          </w:tcPr>
          <w:p w14:paraId="56FF3763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  <w:tc>
          <w:tcPr>
            <w:tcW w:w="236" w:type="dxa"/>
          </w:tcPr>
          <w:p w14:paraId="17FCB24D" w14:textId="77777777" w:rsidR="00A10F3A" w:rsidRDefault="00A10F3A" w:rsidP="00A10F3A">
            <w:pPr>
              <w:tabs>
                <w:tab w:val="left" w:pos="284"/>
              </w:tabs>
              <w:jc w:val="center"/>
              <w:rPr>
                <w:lang w:val="pt-PT"/>
              </w:rPr>
            </w:pPr>
          </w:p>
        </w:tc>
      </w:tr>
    </w:tbl>
    <w:tbl>
      <w:tblPr>
        <w:tblStyle w:val="TabelacomGrelha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993"/>
      </w:tblGrid>
      <w:tr w:rsidR="00A10F3A" w14:paraId="2ED4FE9D" w14:textId="77777777" w:rsidTr="00A10F3A">
        <w:tc>
          <w:tcPr>
            <w:tcW w:w="2551" w:type="dxa"/>
          </w:tcPr>
          <w:p w14:paraId="73419E86" w14:textId="08EEEDFF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comparações</w:t>
            </w:r>
          </w:p>
        </w:tc>
        <w:tc>
          <w:tcPr>
            <w:tcW w:w="993" w:type="dxa"/>
          </w:tcPr>
          <w:p w14:paraId="376B6A2D" w14:textId="68F4B486" w:rsidR="00A10F3A" w:rsidRDefault="00066A25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</w:tr>
      <w:tr w:rsidR="00A10F3A" w14:paraId="54A8F3EB" w14:textId="77777777" w:rsidTr="00A10F3A">
        <w:tc>
          <w:tcPr>
            <w:tcW w:w="2551" w:type="dxa"/>
          </w:tcPr>
          <w:p w14:paraId="3C38A4B4" w14:textId="3E5F6E8C" w:rsidR="00A10F3A" w:rsidRDefault="00A10F3A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cópias</w:t>
            </w:r>
          </w:p>
        </w:tc>
        <w:tc>
          <w:tcPr>
            <w:tcW w:w="993" w:type="dxa"/>
          </w:tcPr>
          <w:p w14:paraId="641354CC" w14:textId="4CF99D97" w:rsidR="00A10F3A" w:rsidRDefault="00EB26AD" w:rsidP="008A3681">
            <w:pPr>
              <w:tabs>
                <w:tab w:val="left" w:pos="284"/>
              </w:tabs>
              <w:jc w:val="center"/>
              <w:rPr>
                <w:lang w:val="pt-PT"/>
              </w:rPr>
            </w:pPr>
            <w:r w:rsidRPr="00EB26AD">
              <w:rPr>
                <w:u w:val="single"/>
                <w:lang w:val="pt-PT"/>
              </w:rPr>
              <w:t>2</w:t>
            </w:r>
            <w:r w:rsidR="00066A25" w:rsidRPr="00EB26AD">
              <w:rPr>
                <w:u w:val="single"/>
                <w:lang w:val="pt-PT"/>
              </w:rPr>
              <w:t>8</w:t>
            </w:r>
          </w:p>
        </w:tc>
      </w:tr>
    </w:tbl>
    <w:p w14:paraId="0744A65B" w14:textId="1BE2DFA3" w:rsidR="008A3681" w:rsidRDefault="00A10F3A" w:rsidP="008A3681">
      <w:pPr>
        <w:tabs>
          <w:tab w:val="left" w:pos="284"/>
        </w:tabs>
        <w:jc w:val="center"/>
        <w:rPr>
          <w:lang w:val="pt-PT"/>
        </w:rPr>
      </w:pPr>
      <w:r>
        <w:rPr>
          <w:lang w:val="pt-PT"/>
        </w:rPr>
        <w:br w:type="textWrapping" w:clear="all"/>
      </w:r>
    </w:p>
    <w:p w14:paraId="6FAEAA27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344E751" w14:textId="7136BAEA" w:rsidR="008A3681" w:rsidRDefault="008A3681" w:rsidP="00066A25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</w:t>
      </w:r>
      <w:r w:rsidR="00066A25">
        <w:rPr>
          <w:lang w:val="pt-PT"/>
        </w:rPr>
        <w:t>Quando</w:t>
      </w:r>
      <w:r w:rsidR="00EB26AD">
        <w:rPr>
          <w:lang w:val="pt-PT"/>
        </w:rPr>
        <w:t xml:space="preserve"> o inicial tem os números todos iguais, o código elimina um por um, fazendo apenas a comparação do primeiro termo com n-1 termos seguintes. </w:t>
      </w:r>
    </w:p>
    <w:p w14:paraId="756AD95A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1F21441D" w14:textId="0C6CC535" w:rsidR="008A3681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E40BE7">
        <w:rPr>
          <w:lang w:val="pt-PT"/>
        </w:rPr>
        <w:t xml:space="preserve">Indique uma </w:t>
      </w:r>
      <w:r w:rsidR="00D9588C" w:rsidRPr="00D9588C">
        <w:rPr>
          <w:u w:val="single"/>
          <w:lang w:val="pt-PT"/>
        </w:rPr>
        <w:t>sequência inicial</w:t>
      </w:r>
      <w:r w:rsidR="00D9588C">
        <w:rPr>
          <w:lang w:val="pt-PT"/>
        </w:rPr>
        <w:t xml:space="preserve"> </w:t>
      </w:r>
      <w:r w:rsidRPr="00E40BE7">
        <w:rPr>
          <w:lang w:val="pt-PT"/>
        </w:rPr>
        <w:t xml:space="preserve">com </w:t>
      </w:r>
      <w:r w:rsidR="00A3707D">
        <w:rPr>
          <w:lang w:val="pt-PT"/>
        </w:rPr>
        <w:t>10</w:t>
      </w:r>
      <w:r w:rsidRPr="00E40BE7">
        <w:rPr>
          <w:lang w:val="pt-PT"/>
        </w:rPr>
        <w:t xml:space="preserve"> elementos que conduz</w:t>
      </w:r>
      <w:r w:rsidR="00A3707D">
        <w:rPr>
          <w:lang w:val="pt-PT"/>
        </w:rPr>
        <w:t>a</w:t>
      </w:r>
      <w:r w:rsidRPr="00E40BE7">
        <w:rPr>
          <w:lang w:val="pt-PT"/>
        </w:rPr>
        <w:t xml:space="preserve"> ao </w:t>
      </w:r>
      <w:r w:rsidRPr="00E40BE7">
        <w:rPr>
          <w:b/>
          <w:lang w:val="pt-PT"/>
        </w:rPr>
        <w:t>pior caso</w:t>
      </w:r>
      <w:r>
        <w:rPr>
          <w:b/>
          <w:lang w:val="pt-PT"/>
        </w:rPr>
        <w:t xml:space="preserve"> </w:t>
      </w:r>
      <w:r w:rsidR="00D9588C">
        <w:rPr>
          <w:b/>
          <w:lang w:val="pt-PT"/>
        </w:rPr>
        <w:t xml:space="preserve">do </w:t>
      </w:r>
      <w:r w:rsidRPr="00EC3F39">
        <w:rPr>
          <w:b/>
          <w:lang w:val="pt-PT"/>
        </w:rPr>
        <w:t xml:space="preserve">número de </w:t>
      </w:r>
      <w:r>
        <w:rPr>
          <w:b/>
          <w:lang w:val="pt-PT"/>
        </w:rPr>
        <w:t>comparações</w:t>
      </w:r>
      <w:r w:rsidR="00A3707D">
        <w:rPr>
          <w:bCs/>
          <w:lang w:val="pt-PT"/>
        </w:rPr>
        <w:t xml:space="preserve"> efetuadas</w:t>
      </w:r>
      <w:r w:rsidRPr="00E40BE7">
        <w:rPr>
          <w:lang w:val="pt-PT"/>
        </w:rPr>
        <w:t xml:space="preserve">. </w:t>
      </w:r>
      <w:r w:rsidR="00D9588C">
        <w:rPr>
          <w:lang w:val="pt-PT"/>
        </w:rPr>
        <w:t xml:space="preserve">Qual é a </w:t>
      </w:r>
      <w:r w:rsidR="00D9588C" w:rsidRPr="00D9588C">
        <w:rPr>
          <w:u w:val="single"/>
          <w:lang w:val="pt-PT"/>
        </w:rPr>
        <w:t>sequência final</w:t>
      </w:r>
      <w:r w:rsidR="00D9588C">
        <w:rPr>
          <w:lang w:val="pt-PT"/>
        </w:rPr>
        <w:t xml:space="preserve"> obtida? </w:t>
      </w:r>
      <w:r w:rsidR="00A3707D" w:rsidRPr="00E40BE7">
        <w:rPr>
          <w:lang w:val="pt-PT"/>
        </w:rPr>
        <w:t>Qual é o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>número de comparações</w:t>
      </w:r>
      <w:r w:rsidR="00A3707D">
        <w:rPr>
          <w:lang w:val="pt-PT"/>
        </w:rPr>
        <w:t xml:space="preserve"> efetuadas</w:t>
      </w:r>
      <w:r w:rsidR="00A3707D" w:rsidRPr="00E40BE7">
        <w:rPr>
          <w:lang w:val="pt-PT"/>
        </w:rPr>
        <w:t>?</w:t>
      </w:r>
      <w:r w:rsidR="00A3707D">
        <w:rPr>
          <w:lang w:val="pt-PT"/>
        </w:rPr>
        <w:t xml:space="preserve"> </w:t>
      </w:r>
      <w:r w:rsidR="00A3707D" w:rsidRPr="00E40BE7">
        <w:rPr>
          <w:lang w:val="pt-PT"/>
        </w:rPr>
        <w:t xml:space="preserve">Qual é o número de </w:t>
      </w:r>
      <w:r w:rsidR="00A3707D">
        <w:rPr>
          <w:lang w:val="pt-PT"/>
        </w:rPr>
        <w:t>deslocamentos (i.e., cópias) de elementos efetuado</w:t>
      </w:r>
      <w:r w:rsidR="00A3707D" w:rsidRPr="00E40BE7">
        <w:rPr>
          <w:lang w:val="pt-PT"/>
        </w:rPr>
        <w:t>s</w:t>
      </w:r>
      <w:r w:rsidRPr="00E40BE7">
        <w:rPr>
          <w:lang w:val="pt-PT"/>
        </w:rPr>
        <w:t>?</w:t>
      </w:r>
    </w:p>
    <w:p w14:paraId="43D64876" w14:textId="77777777" w:rsidR="00A10F3A" w:rsidRDefault="00A10F3A" w:rsidP="00A10F3A">
      <w:pPr>
        <w:tabs>
          <w:tab w:val="left" w:pos="284"/>
        </w:tabs>
        <w:ind w:left="284"/>
        <w:rPr>
          <w:lang w:val="pt-PT"/>
        </w:rPr>
      </w:pP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</w:tblGrid>
      <w:tr w:rsidR="00A10F3A" w14:paraId="65E716C3" w14:textId="77777777" w:rsidTr="00066A25">
        <w:tc>
          <w:tcPr>
            <w:tcW w:w="962" w:type="dxa"/>
          </w:tcPr>
          <w:p w14:paraId="16916EE5" w14:textId="77777777" w:rsidR="00A10F3A" w:rsidRDefault="00A10F3A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Inicial</w:t>
            </w:r>
          </w:p>
        </w:tc>
        <w:tc>
          <w:tcPr>
            <w:tcW w:w="309" w:type="dxa"/>
          </w:tcPr>
          <w:p w14:paraId="6457F8DE" w14:textId="5BAD981F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84" w:type="dxa"/>
          </w:tcPr>
          <w:p w14:paraId="1DF346E6" w14:textId="2DB1B381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283" w:type="dxa"/>
          </w:tcPr>
          <w:p w14:paraId="18F3AEC3" w14:textId="15403854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284" w:type="dxa"/>
          </w:tcPr>
          <w:p w14:paraId="57843413" w14:textId="5BBDA789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283" w:type="dxa"/>
          </w:tcPr>
          <w:p w14:paraId="05CE9074" w14:textId="15D11561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236" w:type="dxa"/>
          </w:tcPr>
          <w:p w14:paraId="6088538F" w14:textId="112DDF37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236" w:type="dxa"/>
          </w:tcPr>
          <w:p w14:paraId="68FA6F3C" w14:textId="27D90491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237" w:type="dxa"/>
          </w:tcPr>
          <w:p w14:paraId="6A8A4C47" w14:textId="4B91025F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236" w:type="dxa"/>
          </w:tcPr>
          <w:p w14:paraId="569D26D1" w14:textId="1514CC3C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  <w:tr w:rsidR="00A10F3A" w14:paraId="1404E677" w14:textId="77777777" w:rsidTr="00066A25">
        <w:tc>
          <w:tcPr>
            <w:tcW w:w="962" w:type="dxa"/>
          </w:tcPr>
          <w:p w14:paraId="6D6113D3" w14:textId="77777777" w:rsidR="00A10F3A" w:rsidRDefault="00A10F3A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Final</w:t>
            </w:r>
          </w:p>
        </w:tc>
        <w:tc>
          <w:tcPr>
            <w:tcW w:w="309" w:type="dxa"/>
          </w:tcPr>
          <w:p w14:paraId="40426F74" w14:textId="3F934432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84" w:type="dxa"/>
          </w:tcPr>
          <w:p w14:paraId="4FBA7AE6" w14:textId="0FAC0663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283" w:type="dxa"/>
          </w:tcPr>
          <w:p w14:paraId="4009A784" w14:textId="557DBDBC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284" w:type="dxa"/>
          </w:tcPr>
          <w:p w14:paraId="4D6C4440" w14:textId="53E4B0DC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283" w:type="dxa"/>
          </w:tcPr>
          <w:p w14:paraId="4D832829" w14:textId="0761C06A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236" w:type="dxa"/>
          </w:tcPr>
          <w:p w14:paraId="3BA88FBA" w14:textId="4C1F69D7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236" w:type="dxa"/>
          </w:tcPr>
          <w:p w14:paraId="4C9E9C73" w14:textId="6C2C33F2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237" w:type="dxa"/>
          </w:tcPr>
          <w:p w14:paraId="7BE4C55C" w14:textId="76D1B8C2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236" w:type="dxa"/>
          </w:tcPr>
          <w:p w14:paraId="1274559B" w14:textId="66A9CF67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</w:tr>
    </w:tbl>
    <w:tbl>
      <w:tblPr>
        <w:tblStyle w:val="TabelacomGrelha"/>
        <w:tblW w:w="0" w:type="auto"/>
        <w:tblInd w:w="2263" w:type="dxa"/>
        <w:tblLook w:val="04A0" w:firstRow="1" w:lastRow="0" w:firstColumn="1" w:lastColumn="0" w:noHBand="0" w:noVBand="1"/>
      </w:tblPr>
      <w:tblGrid>
        <w:gridCol w:w="2551"/>
        <w:gridCol w:w="710"/>
      </w:tblGrid>
      <w:tr w:rsidR="00A10F3A" w14:paraId="7E386DA4" w14:textId="77777777" w:rsidTr="00EB26AD">
        <w:tc>
          <w:tcPr>
            <w:tcW w:w="2551" w:type="dxa"/>
          </w:tcPr>
          <w:p w14:paraId="366BD512" w14:textId="77777777" w:rsidR="00A10F3A" w:rsidRDefault="00A10F3A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comparações</w:t>
            </w:r>
          </w:p>
        </w:tc>
        <w:tc>
          <w:tcPr>
            <w:tcW w:w="710" w:type="dxa"/>
          </w:tcPr>
          <w:p w14:paraId="61D9DE77" w14:textId="69FDC5A6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 w:rsidR="00A10F3A" w14:paraId="7F5F7732" w14:textId="77777777" w:rsidTr="00EB26AD">
        <w:tc>
          <w:tcPr>
            <w:tcW w:w="2551" w:type="dxa"/>
          </w:tcPr>
          <w:p w14:paraId="55D33ACB" w14:textId="77777777" w:rsidR="00A10F3A" w:rsidRDefault="00A10F3A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Nº de cópias</w:t>
            </w:r>
          </w:p>
        </w:tc>
        <w:tc>
          <w:tcPr>
            <w:tcW w:w="710" w:type="dxa"/>
          </w:tcPr>
          <w:p w14:paraId="23834E4C" w14:textId="479472B5" w:rsidR="00A10F3A" w:rsidRDefault="00EB26AD" w:rsidP="00066A25">
            <w:pPr>
              <w:tabs>
                <w:tab w:val="left" w:pos="284"/>
              </w:tabs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</w:tbl>
    <w:p w14:paraId="0EE8DDCB" w14:textId="77777777" w:rsidR="00A10F3A" w:rsidRDefault="00A10F3A" w:rsidP="00A10F3A">
      <w:pPr>
        <w:tabs>
          <w:tab w:val="left" w:pos="284"/>
        </w:tabs>
        <w:rPr>
          <w:lang w:val="pt-PT"/>
        </w:rPr>
      </w:pPr>
    </w:p>
    <w:p w14:paraId="51CE49AC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34CE6F85" w14:textId="0E8CF113" w:rsidR="008A3681" w:rsidRDefault="008A3681" w:rsidP="00EB26AD">
      <w:pPr>
        <w:rPr>
          <w:lang w:val="pt-PT"/>
        </w:rPr>
      </w:pPr>
      <w:r>
        <w:rPr>
          <w:lang w:val="pt-PT"/>
        </w:rPr>
        <w:t>Justifique a sua resposta</w:t>
      </w:r>
      <w:r w:rsidR="00A3707D">
        <w:rPr>
          <w:lang w:val="pt-PT"/>
        </w:rPr>
        <w:t>:</w:t>
      </w:r>
      <w:r>
        <w:rPr>
          <w:lang w:val="pt-PT"/>
        </w:rPr>
        <w:t xml:space="preserve"> </w:t>
      </w:r>
      <w:r w:rsidR="00EB26AD">
        <w:rPr>
          <w:lang w:val="pt-PT"/>
        </w:rPr>
        <w:t>Embora não tenha deslocações, quando os números iniciais são todos diferentes, o algoritmo percorre os dois ciclos for na totalidade, comparando todos os termos.</w:t>
      </w:r>
    </w:p>
    <w:p w14:paraId="6E990E44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00C53574" w14:textId="0851CF29" w:rsidR="008A3681" w:rsidRPr="00BA51C3" w:rsidRDefault="008A3681" w:rsidP="008A3681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 nas situações do </w:t>
      </w:r>
      <w:r w:rsidRPr="00A3707D"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 w:rsidRPr="00A3707D"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</w:t>
      </w:r>
      <w:r w:rsidR="00A3707D">
        <w:rPr>
          <w:lang w:val="pt-PT"/>
        </w:rPr>
        <w:t>de tamanho n</w:t>
      </w:r>
      <w:r>
        <w:rPr>
          <w:lang w:val="pt-PT"/>
        </w:rPr>
        <w:t xml:space="preserve">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expressões</w:t>
      </w:r>
      <w:r w:rsidRPr="0010210B">
        <w:rPr>
          <w:lang w:val="pt-PT"/>
        </w:rPr>
        <w:t xml:space="preserve"> matemática</w:t>
      </w:r>
      <w:r>
        <w:rPr>
          <w:lang w:val="pt-PT"/>
        </w:rPr>
        <w:t>s</w:t>
      </w:r>
      <w:r w:rsidRPr="0010210B">
        <w:rPr>
          <w:lang w:val="pt-PT"/>
        </w:rPr>
        <w:t xml:space="preserve"> exata</w:t>
      </w:r>
      <w:r>
        <w:rPr>
          <w:lang w:val="pt-PT"/>
        </w:rPr>
        <w:t>s</w:t>
      </w:r>
      <w:r w:rsidRPr="0010210B">
        <w:rPr>
          <w:lang w:val="pt-PT"/>
        </w:rPr>
        <w:t xml:space="preserve"> e simplificada</w:t>
      </w:r>
      <w:r>
        <w:rPr>
          <w:lang w:val="pt-PT"/>
        </w:rPr>
        <w:t xml:space="preserve">s. </w:t>
      </w:r>
      <w:r w:rsidRPr="00A3707D">
        <w:rPr>
          <w:b/>
          <w:bCs/>
          <w:u w:val="single"/>
          <w:lang w:val="pt-PT"/>
        </w:rPr>
        <w:t>Faça as análises no verso da folha</w:t>
      </w:r>
      <w:r w:rsidR="00A3707D">
        <w:rPr>
          <w:b/>
          <w:bCs/>
          <w:u w:val="single"/>
          <w:lang w:val="pt-PT"/>
        </w:rPr>
        <w:t>.</w:t>
      </w:r>
    </w:p>
    <w:p w14:paraId="28A0423D" w14:textId="77777777" w:rsidR="008A3681" w:rsidRDefault="008A3681" w:rsidP="008A3681">
      <w:pPr>
        <w:tabs>
          <w:tab w:val="left" w:pos="284"/>
        </w:tabs>
        <w:rPr>
          <w:lang w:val="pt-PT"/>
        </w:rPr>
      </w:pPr>
    </w:p>
    <w:p w14:paraId="2719E040" w14:textId="77777777" w:rsidR="008A3681" w:rsidRPr="00D74D88" w:rsidRDefault="008A3681" w:rsidP="00784094">
      <w:pPr>
        <w:pStyle w:val="TtulodoCaptulo"/>
      </w:pPr>
      <w:r>
        <w:br w:type="page"/>
      </w:r>
      <w:r w:rsidRPr="00D74D88">
        <w:lastRenderedPageBreak/>
        <w:t>Apresentação do Algoritmo</w:t>
      </w:r>
    </w:p>
    <w:p w14:paraId="26BCBE2C" w14:textId="2CF8345E" w:rsidR="008A3681" w:rsidRDefault="008A3681" w:rsidP="00784094">
      <w:pPr>
        <w:pStyle w:val="TtulodoCaptulo"/>
        <w:rPr>
          <w:noProof/>
        </w:rPr>
      </w:pPr>
    </w:p>
    <w:p w14:paraId="48FDB2F2" w14:textId="77D0DE1E" w:rsidR="00A10F3A" w:rsidRDefault="00A10F3A" w:rsidP="00784094">
      <w:pPr>
        <w:pStyle w:val="TtulodoCaptulo"/>
        <w:rPr>
          <w:noProof/>
        </w:rPr>
      </w:pPr>
    </w:p>
    <w:p w14:paraId="3FC24638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void remove_duplicates(int *givenarray, int size)</w:t>
      </w:r>
    </w:p>
    <w:p w14:paraId="1B0CB95F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{</w:t>
      </w:r>
    </w:p>
    <w:p w14:paraId="523041FC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int countdesl = 0, countcomparacoes = 0;</w:t>
      </w:r>
    </w:p>
    <w:p w14:paraId="20603D89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</w:p>
    <w:p w14:paraId="27257435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for (int i = 0; i &lt; (size - 1); i++)</w:t>
      </w:r>
    </w:p>
    <w:p w14:paraId="62E7DB03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{</w:t>
      </w:r>
    </w:p>
    <w:p w14:paraId="73C9E00C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for (int j = (i + 1); j &lt; size; j++)</w:t>
      </w:r>
    </w:p>
    <w:p w14:paraId="22A52406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{</w:t>
      </w:r>
    </w:p>
    <w:p w14:paraId="3463B0CE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countcomparacoes++;</w:t>
      </w:r>
    </w:p>
    <w:p w14:paraId="6F829245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if (givenarray[i] == givenarray[j])</w:t>
      </w:r>
    </w:p>
    <w:p w14:paraId="7F324D2F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{</w:t>
      </w:r>
    </w:p>
    <w:p w14:paraId="47C80879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for (int h = j; h &lt; (size - 1); h++)</w:t>
      </w:r>
    </w:p>
    <w:p w14:paraId="5FF9E24C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{</w:t>
      </w:r>
    </w:p>
    <w:p w14:paraId="106B5D5F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    givenarray[h] = givenarray[h + 1];</w:t>
      </w:r>
    </w:p>
    <w:p w14:paraId="01E9BE3D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    countdesl++;</w:t>
      </w:r>
    </w:p>
    <w:p w14:paraId="7F33CA87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}</w:t>
      </w:r>
    </w:p>
    <w:p w14:paraId="00ED88DF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size--;</w:t>
      </w:r>
    </w:p>
    <w:p w14:paraId="33A885BD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    j--;</w:t>
      </w:r>
    </w:p>
    <w:p w14:paraId="631F7C60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    }</w:t>
      </w:r>
    </w:p>
    <w:p w14:paraId="49F3569D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    }</w:t>
      </w:r>
    </w:p>
    <w:p w14:paraId="174E9E34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    }</w:t>
      </w:r>
    </w:p>
    <w:p w14:paraId="3E17EA36" w14:textId="77777777" w:rsidR="007D76F7" w:rsidRPr="007D76F7" w:rsidRDefault="007D76F7" w:rsidP="007D76F7">
      <w:pPr>
        <w:rPr>
          <w:color w:val="000000" w:themeColor="text1"/>
          <w:lang w:val="pt-PT" w:eastAsia="pt-PT"/>
        </w:rPr>
      </w:pPr>
      <w:r w:rsidRPr="007D76F7">
        <w:rPr>
          <w:color w:val="000000" w:themeColor="text1"/>
          <w:lang w:val="pt-PT" w:eastAsia="pt-PT"/>
        </w:rPr>
        <w:t>}</w:t>
      </w:r>
    </w:p>
    <w:p w14:paraId="22E62986" w14:textId="72D3C0A2" w:rsidR="00A10F3A" w:rsidRDefault="00A10F3A" w:rsidP="00784094">
      <w:pPr>
        <w:pStyle w:val="TtulodoCaptulo"/>
        <w:rPr>
          <w:noProof/>
        </w:rPr>
      </w:pPr>
    </w:p>
    <w:p w14:paraId="31D861AF" w14:textId="7D294578" w:rsidR="008A3681" w:rsidRPr="00D74D88" w:rsidRDefault="008A3681" w:rsidP="00495854">
      <w:pPr>
        <w:pStyle w:val="TtulodoCaptulo"/>
        <w:ind w:left="2880" w:firstLine="720"/>
        <w:jc w:val="both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p w14:paraId="5528418A" w14:textId="77777777" w:rsidR="008A3681" w:rsidRPr="00A24B6F" w:rsidRDefault="008A3681" w:rsidP="00974EB2">
      <w:pPr>
        <w:pStyle w:val="TtulodoCaptulo"/>
        <w:jc w:val="left"/>
      </w:pPr>
      <w:r w:rsidRPr="00A24B6F">
        <w:t>Nº de Comparações</w:t>
      </w:r>
    </w:p>
    <w:p w14:paraId="04672DDB" w14:textId="557D11FE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  <w:r w:rsidR="007D76F7">
        <w:t>n-1</w:t>
      </w:r>
    </w:p>
    <w:p w14:paraId="3F3C1749" w14:textId="7F561A6A" w:rsidR="00974EB2" w:rsidRDefault="00974EB2" w:rsidP="00974EB2">
      <w:pPr>
        <w:pStyle w:val="TtulodoCaptulo"/>
        <w:jc w:val="left"/>
      </w:pPr>
    </w:p>
    <w:p w14:paraId="25405EFA" w14:textId="0886F8A9" w:rsidR="00974EB2" w:rsidRDefault="00974EB2" w:rsidP="00974EB2">
      <w:pPr>
        <w:pStyle w:val="TtulodoCaptulo"/>
        <w:jc w:val="left"/>
      </w:pPr>
    </w:p>
    <w:p w14:paraId="3CFE2F0E" w14:textId="77777777" w:rsidR="003D07C6" w:rsidRDefault="003D07C6" w:rsidP="00974EB2">
      <w:pPr>
        <w:pStyle w:val="TtulodoCaptulo"/>
        <w:jc w:val="left"/>
      </w:pPr>
    </w:p>
    <w:p w14:paraId="0556D6C5" w14:textId="27055B2D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  <w:r w:rsidR="00DA6241">
        <w:t>(n-2)^2 =  O(n^2)</w:t>
      </w:r>
    </w:p>
    <w:p w14:paraId="6F79FD7C" w14:textId="5863106C" w:rsidR="008A3681" w:rsidRDefault="008A3681" w:rsidP="00784094">
      <w:pPr>
        <w:pStyle w:val="TtulodoCaptulo"/>
      </w:pPr>
    </w:p>
    <w:p w14:paraId="6B79D5B1" w14:textId="3C07C962" w:rsidR="003D07C6" w:rsidRDefault="003D07C6" w:rsidP="00784094">
      <w:pPr>
        <w:pStyle w:val="TtulodoCaptulo"/>
      </w:pPr>
    </w:p>
    <w:p w14:paraId="11C5859A" w14:textId="61A325FB" w:rsidR="003D07C6" w:rsidRDefault="003D07C6" w:rsidP="00784094">
      <w:pPr>
        <w:pStyle w:val="TtulodoCaptulo"/>
      </w:pPr>
    </w:p>
    <w:p w14:paraId="2F69CA69" w14:textId="77777777" w:rsidR="003D07C6" w:rsidRDefault="003D07C6" w:rsidP="00784094">
      <w:pPr>
        <w:pStyle w:val="TtulodoCaptulo"/>
      </w:pPr>
    </w:p>
    <w:p w14:paraId="7C980340" w14:textId="77777777" w:rsidR="00974EB2" w:rsidRDefault="00974EB2" w:rsidP="00784094">
      <w:pPr>
        <w:pStyle w:val="TtulodoCaptulo"/>
      </w:pPr>
    </w:p>
    <w:p w14:paraId="10B3BC73" w14:textId="77777777" w:rsidR="001B0929" w:rsidRDefault="001B0929" w:rsidP="00784094">
      <w:pPr>
        <w:pStyle w:val="TtulodoCaptulo"/>
      </w:pPr>
    </w:p>
    <w:p w14:paraId="35FE678C" w14:textId="550D9FC8" w:rsidR="008A3681" w:rsidRPr="00A24B6F" w:rsidRDefault="008A3681" w:rsidP="00974EB2">
      <w:pPr>
        <w:pStyle w:val="TtulodoCaptulo"/>
        <w:jc w:val="left"/>
      </w:pPr>
      <w:r w:rsidRPr="00A24B6F">
        <w:t xml:space="preserve">Nº de </w:t>
      </w:r>
      <w:r w:rsidR="00A3707D">
        <w:t>Deslocamentos</w:t>
      </w:r>
      <w:r w:rsidRPr="00A24B6F">
        <w:t xml:space="preserve"> de Elementos</w:t>
      </w:r>
    </w:p>
    <w:p w14:paraId="7BD7361B" w14:textId="3EA56034" w:rsidR="008A3681" w:rsidRDefault="008A3681" w:rsidP="00974EB2">
      <w:pPr>
        <w:pStyle w:val="TtulodoCaptulo"/>
        <w:jc w:val="left"/>
      </w:pPr>
      <w:r>
        <w:t>Melhor Caso - B(</w:t>
      </w:r>
      <w:r w:rsidR="00A3707D">
        <w:t>n</w:t>
      </w:r>
      <w:r>
        <w:t xml:space="preserve">) = </w:t>
      </w:r>
      <w:r w:rsidR="00B81548">
        <w:t>0</w:t>
      </w:r>
    </w:p>
    <w:p w14:paraId="183CFF3B" w14:textId="7E6006BF" w:rsidR="00974EB2" w:rsidRDefault="00974EB2" w:rsidP="00974EB2">
      <w:pPr>
        <w:pStyle w:val="TtulodoCaptulo"/>
        <w:jc w:val="left"/>
      </w:pPr>
    </w:p>
    <w:p w14:paraId="44EFC559" w14:textId="77777777" w:rsidR="003D07C6" w:rsidRDefault="003D07C6" w:rsidP="00974EB2">
      <w:pPr>
        <w:pStyle w:val="TtulodoCaptulo"/>
        <w:jc w:val="left"/>
      </w:pPr>
    </w:p>
    <w:p w14:paraId="7829F858" w14:textId="77777777" w:rsidR="00974EB2" w:rsidRDefault="00974EB2" w:rsidP="00974EB2">
      <w:pPr>
        <w:pStyle w:val="TtulodoCaptulo"/>
        <w:jc w:val="left"/>
      </w:pPr>
    </w:p>
    <w:p w14:paraId="0A439842" w14:textId="5B59082E" w:rsidR="008A3681" w:rsidRDefault="008A3681" w:rsidP="00974EB2">
      <w:pPr>
        <w:pStyle w:val="TtulodoCaptulo"/>
        <w:jc w:val="left"/>
      </w:pPr>
      <w:r>
        <w:t>Pior Caso - W(</w:t>
      </w:r>
      <w:r w:rsidR="00A3707D">
        <w:t>n</w:t>
      </w:r>
      <w:r>
        <w:t xml:space="preserve">) = </w:t>
      </w:r>
      <w:r w:rsidR="004E3E86">
        <w:t>n^3</w:t>
      </w:r>
      <w:bookmarkStart w:id="0" w:name="_GoBack"/>
      <w:bookmarkEnd w:id="0"/>
    </w:p>
    <w:sectPr w:rsidR="008A3681" w:rsidSect="00784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11C66" w14:textId="77777777" w:rsidR="004B7331" w:rsidRDefault="004B7331">
      <w:r>
        <w:separator/>
      </w:r>
    </w:p>
  </w:endnote>
  <w:endnote w:type="continuationSeparator" w:id="0">
    <w:p w14:paraId="7E179F54" w14:textId="77777777" w:rsidR="004B7331" w:rsidRDefault="004B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066A25" w:rsidRDefault="00066A25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066A25" w:rsidRPr="00955AC0" w:rsidRDefault="00066A25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066A25" w:rsidRDefault="00066A25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109E4CB0" w14:textId="77777777" w:rsidR="00066A25" w:rsidRDefault="00066A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0E460" w14:textId="77777777" w:rsidR="004B7331" w:rsidRDefault="004B7331">
      <w:r>
        <w:separator/>
      </w:r>
    </w:p>
  </w:footnote>
  <w:footnote w:type="continuationSeparator" w:id="0">
    <w:p w14:paraId="20216E60" w14:textId="77777777" w:rsidR="004B7331" w:rsidRDefault="004B7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066A25" w:rsidRPr="00CC6AFB" w:rsidRDefault="00066A25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165E6FB8" w:rsidR="00066A25" w:rsidRPr="00784094" w:rsidRDefault="00066A25" w:rsidP="001D6AB9">
    <w:pPr>
      <w:pStyle w:val="Cabealho"/>
      <w:tabs>
        <w:tab w:val="clear" w:pos="8307"/>
        <w:tab w:val="right" w:pos="9639"/>
      </w:tabs>
      <w:jc w:val="left"/>
      <w:rPr>
        <w:rStyle w:val="Nmerodepgina"/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  <w:p w14:paraId="3FF0A023" w14:textId="77777777" w:rsidR="00066A25" w:rsidRPr="001C7A03" w:rsidRDefault="00066A25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A0822" w14:textId="77777777" w:rsidR="00066A25" w:rsidRDefault="00066A25" w:rsidP="00784094">
    <w:pPr>
      <w:pStyle w:val="Rodap"/>
    </w:pPr>
  </w:p>
  <w:p w14:paraId="6276059E" w14:textId="77777777" w:rsidR="00066A25" w:rsidRDefault="00066A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34AC"/>
    <w:multiLevelType w:val="hybridMultilevel"/>
    <w:tmpl w:val="EFC62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2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</w:num>
  <w:num w:numId="8">
    <w:abstractNumId w:val="17"/>
  </w:num>
  <w:num w:numId="9">
    <w:abstractNumId w:val="13"/>
  </w:num>
  <w:num w:numId="10">
    <w:abstractNumId w:val="0"/>
  </w:num>
  <w:num w:numId="11">
    <w:abstractNumId w:val="10"/>
  </w:num>
  <w:num w:numId="12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5"/>
  </w:num>
  <w:num w:numId="15">
    <w:abstractNumId w:val="15"/>
  </w:num>
  <w:num w:numId="16">
    <w:abstractNumId w:val="6"/>
  </w:num>
  <w:num w:numId="17">
    <w:abstractNumId w:val="9"/>
  </w:num>
  <w:num w:numId="18">
    <w:abstractNumId w:val="11"/>
  </w:num>
  <w:num w:numId="19">
    <w:abstractNumId w:val="4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66A25"/>
    <w:rsid w:val="0007002D"/>
    <w:rsid w:val="00070574"/>
    <w:rsid w:val="00070C9F"/>
    <w:rsid w:val="00071688"/>
    <w:rsid w:val="00071CED"/>
    <w:rsid w:val="00072576"/>
    <w:rsid w:val="000726A3"/>
    <w:rsid w:val="000741F4"/>
    <w:rsid w:val="000768BB"/>
    <w:rsid w:val="0007709C"/>
    <w:rsid w:val="0007741A"/>
    <w:rsid w:val="00081AA5"/>
    <w:rsid w:val="0008231E"/>
    <w:rsid w:val="00084B01"/>
    <w:rsid w:val="00085DA6"/>
    <w:rsid w:val="000865AD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A7E5C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20B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5E9C"/>
    <w:rsid w:val="0023651E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D01"/>
    <w:rsid w:val="00346E8D"/>
    <w:rsid w:val="00346F97"/>
    <w:rsid w:val="00352ABA"/>
    <w:rsid w:val="00352E30"/>
    <w:rsid w:val="0035330E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07C6"/>
    <w:rsid w:val="003D120A"/>
    <w:rsid w:val="003D1C8C"/>
    <w:rsid w:val="003D42A2"/>
    <w:rsid w:val="003D4390"/>
    <w:rsid w:val="003D475D"/>
    <w:rsid w:val="003D5762"/>
    <w:rsid w:val="003D5FC1"/>
    <w:rsid w:val="003D6D10"/>
    <w:rsid w:val="003D7396"/>
    <w:rsid w:val="003D7585"/>
    <w:rsid w:val="003E0A29"/>
    <w:rsid w:val="003E0E2E"/>
    <w:rsid w:val="003E3268"/>
    <w:rsid w:val="003E38A2"/>
    <w:rsid w:val="003E40AB"/>
    <w:rsid w:val="003E51D6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5854"/>
    <w:rsid w:val="00495D22"/>
    <w:rsid w:val="00497064"/>
    <w:rsid w:val="004A01C9"/>
    <w:rsid w:val="004A0309"/>
    <w:rsid w:val="004A29C4"/>
    <w:rsid w:val="004A2AB8"/>
    <w:rsid w:val="004A3173"/>
    <w:rsid w:val="004A4D4F"/>
    <w:rsid w:val="004A6F02"/>
    <w:rsid w:val="004A7206"/>
    <w:rsid w:val="004A7DB2"/>
    <w:rsid w:val="004B119F"/>
    <w:rsid w:val="004B1EB9"/>
    <w:rsid w:val="004B5E07"/>
    <w:rsid w:val="004B6615"/>
    <w:rsid w:val="004B6F87"/>
    <w:rsid w:val="004B7331"/>
    <w:rsid w:val="004C0933"/>
    <w:rsid w:val="004C0A39"/>
    <w:rsid w:val="004C12E8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3E86"/>
    <w:rsid w:val="004E4CF3"/>
    <w:rsid w:val="004E4D8C"/>
    <w:rsid w:val="004E54BA"/>
    <w:rsid w:val="004E602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20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2A3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3803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61A"/>
    <w:rsid w:val="00667E57"/>
    <w:rsid w:val="006706EE"/>
    <w:rsid w:val="00672339"/>
    <w:rsid w:val="0067263A"/>
    <w:rsid w:val="00673D88"/>
    <w:rsid w:val="00674382"/>
    <w:rsid w:val="0067476E"/>
    <w:rsid w:val="00675130"/>
    <w:rsid w:val="00676C95"/>
    <w:rsid w:val="00683C38"/>
    <w:rsid w:val="00683D2D"/>
    <w:rsid w:val="0068443B"/>
    <w:rsid w:val="006847C6"/>
    <w:rsid w:val="00684B9E"/>
    <w:rsid w:val="006852A6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E1D"/>
    <w:rsid w:val="006D7790"/>
    <w:rsid w:val="006E026C"/>
    <w:rsid w:val="006E03C8"/>
    <w:rsid w:val="006E0DE9"/>
    <w:rsid w:val="006E135A"/>
    <w:rsid w:val="006E21A2"/>
    <w:rsid w:val="006E3286"/>
    <w:rsid w:val="006E7991"/>
    <w:rsid w:val="006E79AE"/>
    <w:rsid w:val="006F11DC"/>
    <w:rsid w:val="006F13B0"/>
    <w:rsid w:val="006F1EBF"/>
    <w:rsid w:val="006F2000"/>
    <w:rsid w:val="006F26DC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094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A7C3E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4674"/>
    <w:rsid w:val="007C4E9B"/>
    <w:rsid w:val="007C54E0"/>
    <w:rsid w:val="007C6676"/>
    <w:rsid w:val="007C71FD"/>
    <w:rsid w:val="007C7FA8"/>
    <w:rsid w:val="007D2C17"/>
    <w:rsid w:val="007D3377"/>
    <w:rsid w:val="007D3D7C"/>
    <w:rsid w:val="007D5DC0"/>
    <w:rsid w:val="007D76F7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6A3C"/>
    <w:rsid w:val="009670B6"/>
    <w:rsid w:val="0097211A"/>
    <w:rsid w:val="009731A6"/>
    <w:rsid w:val="00973222"/>
    <w:rsid w:val="00974161"/>
    <w:rsid w:val="00974952"/>
    <w:rsid w:val="00974EB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A84"/>
    <w:rsid w:val="00A00656"/>
    <w:rsid w:val="00A009EB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0F3A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2DF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548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2ED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12A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4D67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651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44D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4DD"/>
    <w:rsid w:val="00DA1CE3"/>
    <w:rsid w:val="00DA2EB2"/>
    <w:rsid w:val="00DA456F"/>
    <w:rsid w:val="00DA4D22"/>
    <w:rsid w:val="00DA54D6"/>
    <w:rsid w:val="00DA6241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63E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AFA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F43"/>
    <w:rsid w:val="00EB0246"/>
    <w:rsid w:val="00EB26AD"/>
    <w:rsid w:val="00EB38AF"/>
    <w:rsid w:val="00EB45C6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329B"/>
    <w:rsid w:val="00ED61FC"/>
    <w:rsid w:val="00EE1388"/>
    <w:rsid w:val="00EE156B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73D9"/>
    <w:rsid w:val="00F1018D"/>
    <w:rsid w:val="00F10950"/>
    <w:rsid w:val="00F10A79"/>
    <w:rsid w:val="00F12E78"/>
    <w:rsid w:val="00F12F19"/>
    <w:rsid w:val="00F1327E"/>
    <w:rsid w:val="00F14AA8"/>
    <w:rsid w:val="00F15431"/>
    <w:rsid w:val="00F17D9B"/>
    <w:rsid w:val="00F2016B"/>
    <w:rsid w:val="00F20257"/>
    <w:rsid w:val="00F206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EF8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784094"/>
    <w:pPr>
      <w:jc w:val="center"/>
    </w:pPr>
    <w:rPr>
      <w:b/>
      <w:smallCaps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A940F6"/>
    <w:pPr>
      <w:jc w:val="center"/>
    </w:pPr>
    <w:rPr>
      <w:sz w:val="20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  <w:style w:type="paragraph" w:styleId="Subttulo">
    <w:name w:val="Subtitle"/>
    <w:basedOn w:val="Normal"/>
    <w:next w:val="Normal"/>
    <w:link w:val="SubttuloCarter"/>
    <w:qFormat/>
    <w:rsid w:val="004958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49585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1433</TotalTime>
  <Pages>1</Pages>
  <Words>1045</Words>
  <Characters>5646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2019/2020</vt:lpstr>
      <vt:lpstr>Guião 2018/2019</vt:lpstr>
    </vt:vector>
  </TitlesOfParts>
  <Company>DETUA</Company>
  <LinksUpToDate>false</LinksUpToDate>
  <CharactersWithSpaces>6678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Joaquim Madeira</dc:creator>
  <cp:keywords/>
  <cp:lastModifiedBy>Joaquim Andrade</cp:lastModifiedBy>
  <cp:revision>46</cp:revision>
  <cp:lastPrinted>2020-02-15T17:35:00Z</cp:lastPrinted>
  <dcterms:created xsi:type="dcterms:W3CDTF">2020-02-21T23:11:00Z</dcterms:created>
  <dcterms:modified xsi:type="dcterms:W3CDTF">2020-03-29T21:29:00Z</dcterms:modified>
</cp:coreProperties>
</file>